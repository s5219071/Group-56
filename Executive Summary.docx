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Mar>
          <w:left w:w="0" w:type="dxa"/>
          <w:right w:w="0" w:type="dxa"/>
        </w:tblCellMar>
        <w:tblLook w:val="04A0" w:firstRow="1" w:lastRow="0" w:firstColumn="1" w:lastColumn="0" w:noHBand="0" w:noVBand="1"/>
        <w:tblDescription w:val="Title page layout table"/>
      </w:tblPr>
      <w:tblGrid>
        <w:gridCol w:w="9360"/>
      </w:tblGrid>
      <w:tr w:rsidR="009000CE" w:rsidRPr="008E6867" w14:paraId="6C54B557" w14:textId="77777777">
        <w:trPr>
          <w:trHeight w:val="2430"/>
        </w:trPr>
        <w:tc>
          <w:tcPr>
            <w:tcW w:w="9350" w:type="dxa"/>
            <w:vAlign w:val="bottom"/>
          </w:tcPr>
          <w:sdt>
            <w:sdtPr>
              <w:alias w:val="Title"/>
              <w:tag w:val=""/>
              <w:id w:val="-1457634406"/>
              <w:placeholder>
                <w:docPart w:val="1D990F4C6A334C0E8DEAC84C80800F4D"/>
              </w:placeholder>
              <w:dataBinding w:prefixMappings="xmlns:ns0='http://purl.org/dc/elements/1.1/' xmlns:ns1='http://schemas.openxmlformats.org/package/2006/metadata/core-properties' " w:xpath="/ns1:coreProperties[1]/ns0:title[1]" w:storeItemID="{6C3C8BC8-F283-45AE-878A-BAB7291924A1}"/>
              <w:text/>
            </w:sdtPr>
            <w:sdtContent>
              <w:p w14:paraId="7415330F" w14:textId="0300DA3D" w:rsidR="009000CE" w:rsidRPr="008E6867" w:rsidRDefault="00F65CEE" w:rsidP="00ED34AE">
                <w:pPr>
                  <w:pStyle w:val="Title"/>
                </w:pPr>
                <w:r>
                  <w:t>&lt; Victoria Road Crash Data Software &gt; Executive Summary</w:t>
                </w:r>
              </w:p>
            </w:sdtContent>
          </w:sdt>
        </w:tc>
      </w:tr>
      <w:tr w:rsidR="009000CE" w:rsidRPr="008E6867" w14:paraId="70FBC1D6" w14:textId="77777777">
        <w:trPr>
          <w:trHeight w:val="6705"/>
        </w:trPr>
        <w:tc>
          <w:tcPr>
            <w:tcW w:w="9350" w:type="dxa"/>
            <w:vAlign w:val="bottom"/>
          </w:tcPr>
          <w:p w14:paraId="08BDC438" w14:textId="4B892382" w:rsidR="009000CE" w:rsidRPr="008E6867" w:rsidRDefault="00032499" w:rsidP="00F65CEE">
            <w:pPr>
              <w:pStyle w:val="Heading3"/>
            </w:pPr>
            <w:sdt>
              <w:sdtPr>
                <w:rPr>
                  <w:lang w:eastAsia="en-US"/>
                </w:rPr>
                <w:alias w:val="Your Name"/>
                <w:tag w:val=""/>
                <w:id w:val="691496539"/>
                <w:placeholder>
                  <w:docPart w:val="A18DEC0687044EE589B3BF2C1A2713C0"/>
                </w:placeholder>
                <w:dataBinding w:prefixMappings="xmlns:ns0='http://purl.org/dc/elements/1.1/' xmlns:ns1='http://schemas.openxmlformats.org/package/2006/metadata/core-properties' " w:xpath="/ns1:coreProperties[1]/ns0:creator[1]" w:storeItemID="{6C3C8BC8-F283-45AE-878A-BAB7291924A1}"/>
                <w:text/>
              </w:sdtPr>
              <w:sdtContent>
                <w:r w:rsidRPr="00032499">
                  <w:rPr>
                    <w:lang w:eastAsia="en-US"/>
                  </w:rPr>
                  <w:t xml:space="preserve">s5263901 Ehkeller Hein, s5219071 </w:t>
                </w:r>
                <w:proofErr w:type="spellStart"/>
                <w:r w:rsidRPr="00032499">
                  <w:rPr>
                    <w:lang w:eastAsia="en-US"/>
                  </w:rPr>
                  <w:t>Inho</w:t>
                </w:r>
                <w:proofErr w:type="spellEnd"/>
                <w:r w:rsidRPr="00032499">
                  <w:rPr>
                    <w:lang w:eastAsia="en-US"/>
                  </w:rPr>
                  <w:t xml:space="preserve"> Kim</w:t>
                </w:r>
              </w:sdtContent>
            </w:sdt>
          </w:p>
          <w:p w14:paraId="731D4453" w14:textId="77777777" w:rsidR="009000CE" w:rsidRPr="008E6867" w:rsidRDefault="00184AA9">
            <w:pPr>
              <w:pStyle w:val="Heading3"/>
            </w:pPr>
            <w:r w:rsidRPr="008E6867">
              <w:t>2810ICT Software Technologies</w:t>
            </w:r>
          </w:p>
          <w:p w14:paraId="44D315E5" w14:textId="5DBE4275" w:rsidR="009000CE" w:rsidRPr="008E6867" w:rsidRDefault="00000000" w:rsidP="00184AA9">
            <w:pPr>
              <w:pStyle w:val="Heading3"/>
            </w:pPr>
            <w:sdt>
              <w:sdtPr>
                <w:id w:val="1657335012"/>
                <w:placeholder>
                  <w:docPart w:val="CCAB335EBB7D49D09A6FD43A25F22038"/>
                </w:placeholder>
                <w:date w:fullDate="2023-10-07T00:00:00Z">
                  <w:dateFormat w:val="MMMM d, yyyy"/>
                  <w:lid w:val="en-US"/>
                  <w:storeMappedDataAs w:val="dateTime"/>
                  <w:calendar w:val="gregorian"/>
                </w:date>
              </w:sdtPr>
              <w:sdtContent>
                <w:r w:rsidR="00032499">
                  <w:rPr>
                    <w:lang w:val="en-US"/>
                  </w:rPr>
                  <w:t>October 7, 2023</w:t>
                </w:r>
              </w:sdtContent>
            </w:sdt>
          </w:p>
        </w:tc>
      </w:tr>
    </w:tbl>
    <w:p w14:paraId="0548322C" w14:textId="77777777" w:rsidR="009000CE" w:rsidRPr="008E6867" w:rsidRDefault="009000CE"/>
    <w:p w14:paraId="3DB9662D" w14:textId="77777777" w:rsidR="009000CE" w:rsidRPr="008E6867" w:rsidRDefault="009000CE">
      <w:pPr>
        <w:sectPr w:rsidR="009000CE" w:rsidRPr="008E6867">
          <w:footerReference w:type="first" r:id="rId7"/>
          <w:pgSz w:w="12240" w:h="15840" w:code="1"/>
          <w:pgMar w:top="1440" w:right="1440" w:bottom="1440" w:left="1440" w:header="720" w:footer="720" w:gutter="0"/>
          <w:pgBorders w:display="firstPage">
            <w:top w:val="single" w:sz="36" w:space="1" w:color="2E74B5" w:themeColor="accent1" w:themeShade="BF"/>
            <w:left w:val="single" w:sz="36" w:space="4" w:color="2E74B5" w:themeColor="accent1" w:themeShade="BF"/>
            <w:bottom w:val="single" w:sz="36" w:space="1" w:color="2E74B5" w:themeColor="accent1" w:themeShade="BF"/>
            <w:right w:val="single" w:sz="36" w:space="4" w:color="2E74B5" w:themeColor="accent1" w:themeShade="BF"/>
          </w:pgBorders>
          <w:cols w:space="720"/>
          <w:vAlign w:val="center"/>
          <w:docGrid w:linePitch="360"/>
        </w:sectPr>
      </w:pPr>
    </w:p>
    <w:sdt>
      <w:sdtPr>
        <w:id w:val="-1860497024"/>
        <w:placeholder>
          <w:docPart w:val="8C09BC55A5FB455B83B3DD7146A24890"/>
        </w:placeholder>
        <w:temporary/>
        <w:showingPlcHdr/>
        <w15:appearance w15:val="hidden"/>
      </w:sdtPr>
      <w:sdtContent>
        <w:p w14:paraId="0C919BED" w14:textId="77777777" w:rsidR="009000CE" w:rsidRPr="008E6867" w:rsidRDefault="00184AA9">
          <w:pPr>
            <w:pStyle w:val="Heading1"/>
          </w:pPr>
          <w:r w:rsidRPr="008E6867">
            <w:t>Abstract</w:t>
          </w:r>
        </w:p>
      </w:sdtContent>
    </w:sdt>
    <w:p w14:paraId="2602CD8B" w14:textId="55B3409B" w:rsidR="009000CE" w:rsidRPr="008E6867" w:rsidRDefault="001D2D4C" w:rsidP="00184AA9">
      <w:pPr>
        <w:ind w:left="0"/>
      </w:pPr>
      <w:r w:rsidRPr="001D2D4C">
        <w:t xml:space="preserve">After the project's development and testing phases were finished and the functionalities were confirmed to work, we successfully attained all </w:t>
      </w:r>
      <w:r>
        <w:t>six</w:t>
      </w:r>
      <w:r w:rsidRPr="001D2D4C">
        <w:t xml:space="preserve"> of our goals, which were crucial to ensuring that any user may use the program however they may need to achieve their goal. The software can produce a bar graph from any data the user provides, for example, by visualizing the </w:t>
      </w:r>
      <w:r>
        <w:t xml:space="preserve">time of day that the </w:t>
      </w:r>
      <w:r w:rsidRPr="001D2D4C">
        <w:t xml:space="preserve">number of accidents that occur during each particular 24-hour period; The program's ability to trim data to present findings </w:t>
      </w:r>
      <w:r>
        <w:t>on select</w:t>
      </w:r>
      <w:r w:rsidRPr="001D2D4C">
        <w:t xml:space="preserve"> dates allows the user to enter any precise time period they want to research within the data range; The user can </w:t>
      </w:r>
      <w:r>
        <w:t xml:space="preserve">also filter through functions to find </w:t>
      </w:r>
      <w:r w:rsidRPr="001D2D4C">
        <w:t xml:space="preserve"> particular information or specific accident-related events. The program can examine the user's entered data to determine whether </w:t>
      </w:r>
      <w:r>
        <w:t>an accident had occurred on that specific day</w:t>
      </w:r>
      <w:r w:rsidRPr="001D2D4C">
        <w:t xml:space="preserve">, </w:t>
      </w:r>
      <w:r>
        <w:t xml:space="preserve">as well as </w:t>
      </w:r>
      <w:r w:rsidRPr="001D2D4C">
        <w:t>generat</w:t>
      </w:r>
      <w:r>
        <w:t>ing</w:t>
      </w:r>
      <w:r w:rsidRPr="001D2D4C">
        <w:t xml:space="preserve"> a pie chart to illustrate the incidents.</w:t>
      </w:r>
      <w:r w:rsidR="00184AA9" w:rsidRPr="008E6867">
        <w:br w:type="page"/>
      </w:r>
    </w:p>
    <w:sdt>
      <w:sdtPr>
        <w:id w:val="-1979136580"/>
        <w:placeholder>
          <w:docPart w:val="559836C371A8476EB4033E4A51528256"/>
        </w:placeholder>
        <w:temporary/>
        <w:showingPlcHdr/>
        <w15:appearance w15:val="hidden"/>
      </w:sdtPr>
      <w:sdtContent>
        <w:p w14:paraId="54940EC2" w14:textId="77777777" w:rsidR="009000CE" w:rsidRPr="008E6867" w:rsidRDefault="00184AA9">
          <w:pPr>
            <w:pStyle w:val="Heading1"/>
          </w:pPr>
          <w:r w:rsidRPr="008E6867">
            <w:t>Introduction</w:t>
          </w:r>
        </w:p>
      </w:sdtContent>
    </w:sdt>
    <w:p w14:paraId="2F4F1D1D" w14:textId="77777777" w:rsidR="006E2C57" w:rsidRPr="008E6867" w:rsidRDefault="006E2C57" w:rsidP="00ED34AE">
      <w:pPr>
        <w:rPr>
          <w:rStyle w:val="Heading1Char"/>
          <w:rFonts w:asciiTheme="minorHAnsi" w:eastAsiaTheme="minorEastAsia" w:hAnsiTheme="minorHAnsi" w:cstheme="minorBidi"/>
          <w:b w:val="0"/>
          <w:color w:val="FF0000"/>
          <w:sz w:val="22"/>
          <w:szCs w:val="22"/>
        </w:rPr>
      </w:pPr>
    </w:p>
    <w:p w14:paraId="35082DE2" w14:textId="60B5AFA1" w:rsidR="006E2C57" w:rsidRPr="008E6867" w:rsidRDefault="006E2C57" w:rsidP="00ED34AE">
      <w:pPr>
        <w:rPr>
          <w:rStyle w:val="Heading1Char"/>
          <w:rFonts w:asciiTheme="minorHAnsi" w:eastAsiaTheme="minorEastAsia" w:hAnsiTheme="minorHAnsi" w:cstheme="minorBidi"/>
          <w:b w:val="0"/>
          <w:color w:val="000000" w:themeColor="text1"/>
          <w:sz w:val="22"/>
          <w:szCs w:val="22"/>
        </w:rPr>
      </w:pPr>
      <w:r w:rsidRPr="008E6867">
        <w:rPr>
          <w:rStyle w:val="Heading1Char"/>
          <w:rFonts w:asciiTheme="minorHAnsi" w:eastAsiaTheme="minorEastAsia" w:hAnsiTheme="minorHAnsi" w:cstheme="minorBidi"/>
          <w:b w:val="0"/>
          <w:color w:val="000000" w:themeColor="text1"/>
          <w:sz w:val="22"/>
          <w:szCs w:val="22"/>
        </w:rPr>
        <w:t xml:space="preserve">The report in hand has been dedicated to cover the mass details of the Victorian Road Crash Dataset, in which data has been collected from the start of 2014 to late 2018. With almost 5 years’ worth of data, the task given was to address and adhere to 6 objectives that a software analysis program must be able to achieve. Since there were ample timestamps to choose from, the focus was around 2015 to 2017 mark as this seems like the most ideal way to determine if the 6 objectives could be achieved as not only does it stretch longer then a 12-month period, but it also indicates that the software can handle all the data in a single run. The </w:t>
      </w:r>
      <w:r w:rsidR="009A1659" w:rsidRPr="008E6867">
        <w:rPr>
          <w:rStyle w:val="Heading1Char"/>
          <w:rFonts w:asciiTheme="minorHAnsi" w:eastAsiaTheme="minorEastAsia" w:hAnsiTheme="minorHAnsi" w:cstheme="minorBidi"/>
          <w:b w:val="0"/>
          <w:color w:val="000000" w:themeColor="text1"/>
          <w:sz w:val="22"/>
          <w:szCs w:val="22"/>
        </w:rPr>
        <w:t xml:space="preserve">selected date was to record and precisely record all the data that was collected. Within the testing analysis had to be included therefore we made sure that our program </w:t>
      </w:r>
      <w:r w:rsidR="00D42BBC" w:rsidRPr="008E6867">
        <w:rPr>
          <w:rStyle w:val="Heading1Char"/>
          <w:rFonts w:asciiTheme="minorHAnsi" w:eastAsiaTheme="minorEastAsia" w:hAnsiTheme="minorHAnsi" w:cstheme="minorBidi"/>
          <w:b w:val="0"/>
          <w:color w:val="000000" w:themeColor="text1"/>
          <w:sz w:val="22"/>
          <w:szCs w:val="22"/>
        </w:rPr>
        <w:t>could</w:t>
      </w:r>
      <w:r w:rsidR="009A1659" w:rsidRPr="008E6867">
        <w:rPr>
          <w:rStyle w:val="Heading1Char"/>
          <w:rFonts w:asciiTheme="minorHAnsi" w:eastAsiaTheme="minorEastAsia" w:hAnsiTheme="minorHAnsi" w:cstheme="minorBidi"/>
          <w:b w:val="0"/>
          <w:color w:val="000000" w:themeColor="text1"/>
          <w:sz w:val="22"/>
          <w:szCs w:val="22"/>
        </w:rPr>
        <w:t xml:space="preserve"> Filter data of accidents by time; the crash type of the incident; location of the accidents; road user types of the accident and objects hit at the incident.</w:t>
      </w:r>
    </w:p>
    <w:p w14:paraId="1C42887B" w14:textId="77777777" w:rsidR="006E2C57" w:rsidRPr="008E6867" w:rsidRDefault="006E2C57" w:rsidP="002D4235">
      <w:pPr>
        <w:rPr>
          <w:rStyle w:val="Heading1Char"/>
          <w:b w:val="0"/>
        </w:rPr>
      </w:pPr>
    </w:p>
    <w:p w14:paraId="2E9E7FA4" w14:textId="1707AB47" w:rsidR="002D4235" w:rsidRPr="008E6867" w:rsidRDefault="002D4235" w:rsidP="002D4235">
      <w:pPr>
        <w:rPr>
          <w:rStyle w:val="Heading1Char"/>
        </w:rPr>
      </w:pPr>
      <w:r w:rsidRPr="008E6867">
        <w:rPr>
          <w:rStyle w:val="Heading1Char"/>
          <w:b w:val="0"/>
        </w:rPr>
        <w:br w:type="page"/>
      </w:r>
    </w:p>
    <w:p w14:paraId="70C814E0" w14:textId="2ACE77F6" w:rsidR="009000CE" w:rsidRPr="008E6867" w:rsidRDefault="00ED34AE" w:rsidP="00184AA9">
      <w:pPr>
        <w:pStyle w:val="Heading1"/>
      </w:pPr>
      <w:r w:rsidRPr="008E6867">
        <w:rPr>
          <w:rStyle w:val="Heading1Char"/>
          <w:b/>
        </w:rPr>
        <w:lastRenderedPageBreak/>
        <w:t>Analysis 1 &lt;</w:t>
      </w:r>
      <w:r w:rsidR="009A1659" w:rsidRPr="008E6867">
        <w:rPr>
          <w:rStyle w:val="Heading1Char"/>
          <w:b/>
        </w:rPr>
        <w:t>Data</w:t>
      </w:r>
      <w:r w:rsidR="009D0E6B" w:rsidRPr="008E6867">
        <w:rPr>
          <w:rStyle w:val="Heading1Char"/>
          <w:b/>
        </w:rPr>
        <w:t xml:space="preserve"> on the Time of accidents at the select date</w:t>
      </w:r>
      <w:r w:rsidRPr="008E6867">
        <w:rPr>
          <w:rStyle w:val="Heading1Char"/>
          <w:b/>
        </w:rPr>
        <w:t>&gt;</w:t>
      </w:r>
    </w:p>
    <w:p w14:paraId="3D69EDE1" w14:textId="7102BB04" w:rsidR="0070463F" w:rsidRPr="008E6867" w:rsidRDefault="00EB5549" w:rsidP="00184AA9">
      <w:pPr>
        <w:rPr>
          <w:color w:val="000000" w:themeColor="text1"/>
        </w:rPr>
      </w:pPr>
      <w:r w:rsidRPr="00EB5549">
        <w:rPr>
          <w:color w:val="000000" w:themeColor="text1"/>
        </w:rPr>
        <w:t>Our data analysis program can accurately identify and provide graphic statistics showing the number of accidents that occur o</w:t>
      </w:r>
      <w:r>
        <w:rPr>
          <w:color w:val="000000" w:themeColor="text1"/>
        </w:rPr>
        <w:t xml:space="preserve">n </w:t>
      </w:r>
      <w:r w:rsidRPr="00EB5549">
        <w:rPr>
          <w:color w:val="000000" w:themeColor="text1"/>
        </w:rPr>
        <w:t xml:space="preserve">the day using </w:t>
      </w:r>
      <w:r>
        <w:rPr>
          <w:color w:val="000000" w:themeColor="text1"/>
        </w:rPr>
        <w:t xml:space="preserve">a </w:t>
      </w:r>
      <w:r w:rsidRPr="00EB5549">
        <w:rPr>
          <w:color w:val="000000" w:themeColor="text1"/>
        </w:rPr>
        <w:t xml:space="preserve">specific data that the user has specifically selected. </w:t>
      </w:r>
      <w:r>
        <w:rPr>
          <w:color w:val="000000" w:themeColor="text1"/>
        </w:rPr>
        <w:t>By selecting a date on the calendar w</w:t>
      </w:r>
      <w:r w:rsidRPr="00EB5549">
        <w:rPr>
          <w:color w:val="000000" w:themeColor="text1"/>
        </w:rPr>
        <w:t xml:space="preserve">e'll filter the data in a test run using </w:t>
      </w:r>
      <w:r>
        <w:rPr>
          <w:color w:val="000000" w:themeColor="text1"/>
        </w:rPr>
        <w:t>a certain</w:t>
      </w:r>
      <w:r w:rsidRPr="00EB5549">
        <w:rPr>
          <w:color w:val="000000" w:themeColor="text1"/>
        </w:rPr>
        <w:t xml:space="preserve"> date that w</w:t>
      </w:r>
      <w:r>
        <w:rPr>
          <w:color w:val="000000" w:themeColor="text1"/>
        </w:rPr>
        <w:t>as</w:t>
      </w:r>
      <w:r w:rsidRPr="00EB5549">
        <w:rPr>
          <w:color w:val="000000" w:themeColor="text1"/>
        </w:rPr>
        <w:t xml:space="preserve"> looked at over the course of a year. </w:t>
      </w:r>
      <w:r w:rsidR="003B46F1" w:rsidRPr="008E6867">
        <w:rPr>
          <w:color w:val="000000" w:themeColor="text1"/>
        </w:rPr>
        <w:t xml:space="preserve">In this case </w:t>
      </w:r>
      <w:r w:rsidR="001444A3" w:rsidRPr="00EB5549">
        <w:t xml:space="preserve">we are </w:t>
      </w:r>
      <w:r w:rsidR="001444A3">
        <w:t xml:space="preserve">to display the </w:t>
      </w:r>
      <w:r w:rsidR="00286BF9">
        <w:t>‘</w:t>
      </w:r>
      <w:r w:rsidR="001444A3">
        <w:t>time</w:t>
      </w:r>
      <w:r w:rsidR="00286BF9">
        <w:t>’</w:t>
      </w:r>
      <w:r w:rsidR="001444A3">
        <w:t xml:space="preserve"> data</w:t>
      </w:r>
      <w:r w:rsidR="001444A3" w:rsidRPr="008E6867">
        <w:rPr>
          <w:color w:val="000000" w:themeColor="text1"/>
        </w:rPr>
        <w:t xml:space="preserve"> </w:t>
      </w:r>
      <w:r w:rsidR="003B46F1" w:rsidRPr="008E6867">
        <w:rPr>
          <w:color w:val="000000" w:themeColor="text1"/>
        </w:rPr>
        <w:t>using the starting point of November the 16</w:t>
      </w:r>
      <w:r w:rsidR="003B46F1" w:rsidRPr="008E6867">
        <w:rPr>
          <w:color w:val="000000" w:themeColor="text1"/>
          <w:vertAlign w:val="superscript"/>
        </w:rPr>
        <w:t>th</w:t>
      </w:r>
      <w:r w:rsidR="003B46F1" w:rsidRPr="008E6867">
        <w:rPr>
          <w:color w:val="000000" w:themeColor="text1"/>
        </w:rPr>
        <w:t xml:space="preserve"> 2015.</w:t>
      </w:r>
    </w:p>
    <w:p w14:paraId="6D47C99F" w14:textId="73B0456E" w:rsidR="0070463F" w:rsidRPr="008E6867" w:rsidRDefault="003B46F1" w:rsidP="00184AA9">
      <w:pPr>
        <w:rPr>
          <w:color w:val="FF0000"/>
        </w:rPr>
      </w:pPr>
      <w:r w:rsidRPr="008E6867">
        <w:drawing>
          <wp:inline distT="0" distB="0" distL="0" distR="0" wp14:anchorId="4C648811" wp14:editId="3A0C29C0">
            <wp:extent cx="5943600" cy="4617720"/>
            <wp:effectExtent l="0" t="0" r="0" b="0"/>
            <wp:docPr id="11155607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560706" name="Picture 1" descr="A screenshot of a computer&#10;&#10;Description automatically generated"/>
                    <pic:cNvPicPr/>
                  </pic:nvPicPr>
                  <pic:blipFill>
                    <a:blip r:embed="rId8"/>
                    <a:stretch>
                      <a:fillRect/>
                    </a:stretch>
                  </pic:blipFill>
                  <pic:spPr>
                    <a:xfrm>
                      <a:off x="0" y="0"/>
                      <a:ext cx="5943600" cy="4617720"/>
                    </a:xfrm>
                    <a:prstGeom prst="rect">
                      <a:avLst/>
                    </a:prstGeom>
                  </pic:spPr>
                </pic:pic>
              </a:graphicData>
            </a:graphic>
          </wp:inline>
        </w:drawing>
      </w:r>
    </w:p>
    <w:p w14:paraId="49798ECB" w14:textId="7829D38A" w:rsidR="0070463F" w:rsidRPr="008E6867" w:rsidRDefault="00C942C8" w:rsidP="008E6867">
      <w:pPr>
        <w:rPr>
          <w:color w:val="000000" w:themeColor="text1"/>
        </w:rPr>
      </w:pPr>
      <w:r w:rsidRPr="008E6867">
        <w:rPr>
          <w:color w:val="000000" w:themeColor="text1"/>
        </w:rPr>
        <w:t xml:space="preserve">When the </w:t>
      </w:r>
      <w:r w:rsidR="00EB5549">
        <w:rPr>
          <w:color w:val="000000" w:themeColor="text1"/>
        </w:rPr>
        <w:t>‘</w:t>
      </w:r>
      <w:r w:rsidRPr="008E6867">
        <w:rPr>
          <w:color w:val="000000" w:themeColor="text1"/>
        </w:rPr>
        <w:t>time function</w:t>
      </w:r>
      <w:r w:rsidR="00EB5549">
        <w:rPr>
          <w:color w:val="000000" w:themeColor="text1"/>
        </w:rPr>
        <w:t xml:space="preserve">’ </w:t>
      </w:r>
      <w:r w:rsidRPr="008E6867">
        <w:rPr>
          <w:color w:val="000000" w:themeColor="text1"/>
        </w:rPr>
        <w:t>was applied to the data, this would specifically show us the data</w:t>
      </w:r>
      <w:r w:rsidR="003B46F1" w:rsidRPr="008E6867">
        <w:rPr>
          <w:color w:val="000000" w:themeColor="text1"/>
        </w:rPr>
        <w:t xml:space="preserve"> from the 16</w:t>
      </w:r>
      <w:r w:rsidR="003B46F1" w:rsidRPr="008E6867">
        <w:rPr>
          <w:color w:val="000000" w:themeColor="text1"/>
          <w:vertAlign w:val="superscript"/>
        </w:rPr>
        <w:t>th</w:t>
      </w:r>
      <w:r w:rsidR="003B46F1" w:rsidRPr="008E6867">
        <w:rPr>
          <w:color w:val="000000" w:themeColor="text1"/>
        </w:rPr>
        <w:t xml:space="preserve"> of November </w:t>
      </w:r>
      <w:r w:rsidR="008E6867" w:rsidRPr="008E6867">
        <w:rPr>
          <w:color w:val="000000" w:themeColor="text1"/>
        </w:rPr>
        <w:t>2015 in</w:t>
      </w:r>
      <w:r w:rsidRPr="008E6867">
        <w:rPr>
          <w:color w:val="000000" w:themeColor="text1"/>
        </w:rPr>
        <w:t xml:space="preserve"> the relevance to the time as shown. So, everything that </w:t>
      </w:r>
      <w:r w:rsidRPr="008E6867">
        <w:rPr>
          <w:color w:val="000000" w:themeColor="text1"/>
        </w:rPr>
        <w:lastRenderedPageBreak/>
        <w:t>was recorded within the day has been narrowed down to the hours staring from 6:30 am to 11:00pm. We can conclude that this function that was required is a success.</w:t>
      </w:r>
    </w:p>
    <w:p w14:paraId="6A7BD116" w14:textId="351F53DE" w:rsidR="00ED34AE" w:rsidRPr="008E6867" w:rsidRDefault="00ED34AE" w:rsidP="00ED34AE">
      <w:pPr>
        <w:pStyle w:val="Heading1"/>
        <w:rPr>
          <w:rStyle w:val="Heading1Char"/>
          <w:b/>
        </w:rPr>
      </w:pPr>
      <w:r w:rsidRPr="008E6867">
        <w:rPr>
          <w:rStyle w:val="Heading1Char"/>
          <w:b/>
        </w:rPr>
        <w:t>Analysis 2 &lt;</w:t>
      </w:r>
      <w:r w:rsidR="003B46F1" w:rsidRPr="008E6867">
        <w:rPr>
          <w:rStyle w:val="Heading1Char"/>
          <w:b/>
        </w:rPr>
        <w:t xml:space="preserve"> </w:t>
      </w:r>
      <w:r w:rsidR="003B46F1" w:rsidRPr="008E6867">
        <w:rPr>
          <w:rStyle w:val="Heading1Char"/>
          <w:b/>
        </w:rPr>
        <w:t xml:space="preserve">Data on the </w:t>
      </w:r>
      <w:r w:rsidR="003B46F1" w:rsidRPr="008E6867">
        <w:rPr>
          <w:rStyle w:val="Heading1Char"/>
          <w:b/>
        </w:rPr>
        <w:t xml:space="preserve">Crash Type </w:t>
      </w:r>
      <w:r w:rsidR="003B46F1" w:rsidRPr="008E6867">
        <w:rPr>
          <w:rStyle w:val="Heading1Char"/>
          <w:b/>
        </w:rPr>
        <w:t>of accidents at the select date</w:t>
      </w:r>
      <w:r w:rsidR="003B46F1" w:rsidRPr="008E6867">
        <w:rPr>
          <w:rStyle w:val="Heading1Char"/>
          <w:b/>
        </w:rPr>
        <w:t xml:space="preserve"> </w:t>
      </w:r>
      <w:r w:rsidRPr="008E6867">
        <w:rPr>
          <w:rStyle w:val="Heading1Char"/>
          <w:b/>
        </w:rPr>
        <w:t>&gt;</w:t>
      </w:r>
    </w:p>
    <w:p w14:paraId="639834E7" w14:textId="64B9EEF8" w:rsidR="003B46F1" w:rsidRPr="008E6867" w:rsidRDefault="00EB5549" w:rsidP="003B46F1">
      <w:bookmarkStart w:id="0" w:name="_Hlk147533988"/>
      <w:r w:rsidRPr="00EB5549">
        <w:t xml:space="preserve">Our data analysis program can accurately identify and provide graphic statistics showing the number of accidents that occur on the day using a specific data that the user has specifically selected. By selecting a date on the calendar we'll filter the data in a test run using a certain date that was looked at over the course of a year. In this case </w:t>
      </w:r>
      <w:r w:rsidR="001444A3" w:rsidRPr="00EB5549">
        <w:t xml:space="preserve">we are </w:t>
      </w:r>
      <w:r w:rsidR="001444A3">
        <w:t xml:space="preserve">to display the </w:t>
      </w:r>
      <w:r w:rsidR="00286BF9">
        <w:t>‘</w:t>
      </w:r>
      <w:r w:rsidR="001444A3">
        <w:t>crash type</w:t>
      </w:r>
      <w:r w:rsidR="00286BF9">
        <w:t>’</w:t>
      </w:r>
      <w:r w:rsidR="001444A3">
        <w:t xml:space="preserve"> data</w:t>
      </w:r>
      <w:r w:rsidR="001444A3" w:rsidRPr="00EB5549">
        <w:t xml:space="preserve"> </w:t>
      </w:r>
      <w:r w:rsidRPr="00EB5549">
        <w:t>using the starting point of</w:t>
      </w:r>
      <w:r w:rsidR="00286BF9">
        <w:t xml:space="preserve"> January</w:t>
      </w:r>
      <w:r w:rsidRPr="00EB5549">
        <w:t xml:space="preserve"> the 1</w:t>
      </w:r>
      <w:r w:rsidR="00286BF9">
        <w:t>4</w:t>
      </w:r>
      <w:r w:rsidRPr="00EB5549">
        <w:t>th 2015.</w:t>
      </w:r>
    </w:p>
    <w:bookmarkEnd w:id="0"/>
    <w:p w14:paraId="08A435DA" w14:textId="4027C882" w:rsidR="003B46F1" w:rsidRPr="008E6867" w:rsidRDefault="003B46F1" w:rsidP="003B46F1">
      <w:r w:rsidRPr="008E6867">
        <w:drawing>
          <wp:inline distT="0" distB="0" distL="0" distR="0" wp14:anchorId="5143E77C" wp14:editId="6791626C">
            <wp:extent cx="5943600" cy="1618615"/>
            <wp:effectExtent l="0" t="0" r="0" b="635"/>
            <wp:docPr id="1174622455"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622455" name="Picture 1" descr="A screenshot of a graph&#10;&#10;Description automatically generated"/>
                    <pic:cNvPicPr/>
                  </pic:nvPicPr>
                  <pic:blipFill>
                    <a:blip r:embed="rId9"/>
                    <a:stretch>
                      <a:fillRect/>
                    </a:stretch>
                  </pic:blipFill>
                  <pic:spPr>
                    <a:xfrm>
                      <a:off x="0" y="0"/>
                      <a:ext cx="5943600" cy="1618615"/>
                    </a:xfrm>
                    <a:prstGeom prst="rect">
                      <a:avLst/>
                    </a:prstGeom>
                  </pic:spPr>
                </pic:pic>
              </a:graphicData>
            </a:graphic>
          </wp:inline>
        </w:drawing>
      </w:r>
    </w:p>
    <w:p w14:paraId="784D269F" w14:textId="73400879" w:rsidR="008E6867" w:rsidRDefault="008E6867" w:rsidP="003B46F1">
      <w:r w:rsidRPr="008E6867">
        <w:t>When we apply the data with the date and press the crash type function a whole new graph is shown with a title to signify its change. As shown above it shows if any collisions were made</w:t>
      </w:r>
      <w:r w:rsidR="00EB5549">
        <w:t xml:space="preserve">, in this case collisions occurred more with two vehicles reaching past the 15 accidents. </w:t>
      </w:r>
      <w:r w:rsidRPr="008E6867">
        <w:t>but the graph not only shows that. If the ‘crash type’ function were to be pressed another time it would show other data for if the crash occurred at an intersection. Which means that the data has been filtered down even further to make it easier to analyse.</w:t>
      </w:r>
    </w:p>
    <w:p w14:paraId="2B1BE0D1" w14:textId="2BFDC4E4" w:rsidR="008E6867" w:rsidRDefault="008E6867" w:rsidP="003B46F1">
      <w:r w:rsidRPr="008E6867">
        <w:lastRenderedPageBreak/>
        <w:t xml:space="preserve"> </w:t>
      </w:r>
      <w:r w:rsidRPr="008E6867">
        <w:drawing>
          <wp:inline distT="0" distB="0" distL="0" distR="0" wp14:anchorId="417722A3" wp14:editId="091005DB">
            <wp:extent cx="4468633" cy="3509023"/>
            <wp:effectExtent l="0" t="0" r="8255" b="0"/>
            <wp:docPr id="5200885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088592" name="Picture 1" descr="A screenshot of a computer&#10;&#10;Description automatically generated"/>
                    <pic:cNvPicPr/>
                  </pic:nvPicPr>
                  <pic:blipFill>
                    <a:blip r:embed="rId10"/>
                    <a:stretch>
                      <a:fillRect/>
                    </a:stretch>
                  </pic:blipFill>
                  <pic:spPr>
                    <a:xfrm>
                      <a:off x="0" y="0"/>
                      <a:ext cx="4487424" cy="3523778"/>
                    </a:xfrm>
                    <a:prstGeom prst="rect">
                      <a:avLst/>
                    </a:prstGeom>
                  </pic:spPr>
                </pic:pic>
              </a:graphicData>
            </a:graphic>
          </wp:inline>
        </w:drawing>
      </w:r>
    </w:p>
    <w:p w14:paraId="08BCDB5B" w14:textId="2A3B37D8" w:rsidR="00EB5549" w:rsidRPr="008E6867" w:rsidRDefault="00EB5549" w:rsidP="003B46F1">
      <w:r>
        <w:t>Shows that the collisions were equal when either around an intersection or without one being there.</w:t>
      </w:r>
    </w:p>
    <w:p w14:paraId="2B11177A" w14:textId="60B4CE5C" w:rsidR="00ED34AE" w:rsidRDefault="00ED34AE" w:rsidP="00ED34AE">
      <w:pPr>
        <w:pStyle w:val="Heading1"/>
        <w:rPr>
          <w:rStyle w:val="Heading1Char"/>
          <w:b/>
        </w:rPr>
      </w:pPr>
      <w:r w:rsidRPr="008E6867">
        <w:rPr>
          <w:rStyle w:val="Heading1Char"/>
          <w:b/>
        </w:rPr>
        <w:t>Analysis 3 &lt;</w:t>
      </w:r>
      <w:r w:rsidR="003B46F1" w:rsidRPr="008E6867">
        <w:rPr>
          <w:rStyle w:val="Heading1Char"/>
          <w:b/>
        </w:rPr>
        <w:t xml:space="preserve"> </w:t>
      </w:r>
      <w:r w:rsidR="003B46F1" w:rsidRPr="008E6867">
        <w:rPr>
          <w:rStyle w:val="Heading1Char"/>
          <w:b/>
        </w:rPr>
        <w:t xml:space="preserve">Data on the </w:t>
      </w:r>
      <w:r w:rsidR="003B46F1" w:rsidRPr="008E6867">
        <w:rPr>
          <w:rStyle w:val="Heading1Char"/>
          <w:b/>
        </w:rPr>
        <w:t>Location</w:t>
      </w:r>
      <w:r w:rsidR="003B46F1" w:rsidRPr="008E6867">
        <w:rPr>
          <w:rStyle w:val="Heading1Char"/>
          <w:b/>
        </w:rPr>
        <w:t xml:space="preserve"> of accidents at the select date</w:t>
      </w:r>
      <w:r w:rsidR="003B46F1" w:rsidRPr="008E6867">
        <w:rPr>
          <w:rStyle w:val="Heading1Char"/>
          <w:b/>
        </w:rPr>
        <w:t xml:space="preserve"> </w:t>
      </w:r>
      <w:r w:rsidRPr="008E6867">
        <w:rPr>
          <w:rStyle w:val="Heading1Char"/>
          <w:b/>
        </w:rPr>
        <w:t>&gt;</w:t>
      </w:r>
    </w:p>
    <w:p w14:paraId="4B423532" w14:textId="6152B268" w:rsidR="00EB5549" w:rsidRDefault="00EB5549" w:rsidP="00EB5549">
      <w:r w:rsidRPr="00EB5549">
        <w:t xml:space="preserve">Our data analysis program can accurately identify and provide graphic statistics showing the number of accidents that occur on the day using a specific data that the user has specifically selected. By selecting a date on the calendar we'll filter the data in a test run using a certain date that was looked at over the course of a year. In this case </w:t>
      </w:r>
      <w:r w:rsidR="001444A3" w:rsidRPr="001444A3">
        <w:t xml:space="preserve">we are to display the </w:t>
      </w:r>
      <w:r w:rsidR="00286BF9">
        <w:t>‘</w:t>
      </w:r>
      <w:r w:rsidR="001444A3">
        <w:t>locations</w:t>
      </w:r>
      <w:r w:rsidR="001444A3" w:rsidRPr="001444A3">
        <w:t xml:space="preserve"> data</w:t>
      </w:r>
      <w:r w:rsidR="00286BF9">
        <w:t>’</w:t>
      </w:r>
      <w:r w:rsidR="001444A3" w:rsidRPr="001444A3">
        <w:t xml:space="preserve"> </w:t>
      </w:r>
      <w:r w:rsidRPr="00EB5549">
        <w:t>using the starting point of November the 1</w:t>
      </w:r>
      <w:r>
        <w:t>4</w:t>
      </w:r>
      <w:r w:rsidRPr="00EB5549">
        <w:t>th 201</w:t>
      </w:r>
      <w:r>
        <w:t>6</w:t>
      </w:r>
      <w:r w:rsidRPr="00EB5549">
        <w:t>.</w:t>
      </w:r>
    </w:p>
    <w:p w14:paraId="42D64F17" w14:textId="692F5C93" w:rsidR="00EB5549" w:rsidRDefault="00EB5549" w:rsidP="00EB5549">
      <w:r>
        <w:rPr>
          <w:noProof/>
        </w:rPr>
        <w:lastRenderedPageBreak/>
        <w:drawing>
          <wp:inline distT="0" distB="0" distL="0" distR="0" wp14:anchorId="58FF600C" wp14:editId="09869BB2">
            <wp:extent cx="5802194" cy="1788188"/>
            <wp:effectExtent l="0" t="0" r="8255" b="2540"/>
            <wp:docPr id="109016281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162814" name="Picture 1" descr="A screenshot of a graph&#10;&#10;Description automatically generated"/>
                    <pic:cNvPicPr/>
                  </pic:nvPicPr>
                  <pic:blipFill>
                    <a:blip r:embed="rId11"/>
                    <a:stretch>
                      <a:fillRect/>
                    </a:stretch>
                  </pic:blipFill>
                  <pic:spPr>
                    <a:xfrm>
                      <a:off x="0" y="0"/>
                      <a:ext cx="5832536" cy="1797539"/>
                    </a:xfrm>
                    <a:prstGeom prst="rect">
                      <a:avLst/>
                    </a:prstGeom>
                  </pic:spPr>
                </pic:pic>
              </a:graphicData>
            </a:graphic>
          </wp:inline>
        </w:drawing>
      </w:r>
    </w:p>
    <w:p w14:paraId="0B49A88C" w14:textId="74E8E405" w:rsidR="00EB5549" w:rsidRDefault="001444A3" w:rsidP="00EB5549">
      <w:r>
        <w:t>When we combined the date with the function of ‘location’, we can see that the data has been narrowed down to just looking at the locations on which the accidents have occurred and just by looking the data,</w:t>
      </w:r>
      <w:r w:rsidR="001D2D4C">
        <w:t xml:space="preserve"> </w:t>
      </w:r>
      <w:r>
        <w:t>3 locations had almost 2 accidents on the day. To narrow it down even further, if the ‘location’ function were to be pressed again. It would show the location based of the area that was surrounding it.</w:t>
      </w:r>
    </w:p>
    <w:p w14:paraId="2D14015B" w14:textId="37DF100D" w:rsidR="001444A3" w:rsidRPr="00EB5549" w:rsidRDefault="001444A3" w:rsidP="00EB5549">
      <w:r>
        <w:rPr>
          <w:noProof/>
        </w:rPr>
        <w:drawing>
          <wp:inline distT="0" distB="0" distL="0" distR="0" wp14:anchorId="0377A1D0" wp14:editId="7032DD1E">
            <wp:extent cx="5943600" cy="1622425"/>
            <wp:effectExtent l="0" t="0" r="0" b="0"/>
            <wp:docPr id="76326426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264261" name="Picture 1" descr="A screenshot of a graph&#10;&#10;Description automatically generated"/>
                    <pic:cNvPicPr/>
                  </pic:nvPicPr>
                  <pic:blipFill>
                    <a:blip r:embed="rId12"/>
                    <a:stretch>
                      <a:fillRect/>
                    </a:stretch>
                  </pic:blipFill>
                  <pic:spPr>
                    <a:xfrm>
                      <a:off x="0" y="0"/>
                      <a:ext cx="5943600" cy="1622425"/>
                    </a:xfrm>
                    <a:prstGeom prst="rect">
                      <a:avLst/>
                    </a:prstGeom>
                  </pic:spPr>
                </pic:pic>
              </a:graphicData>
            </a:graphic>
          </wp:inline>
        </w:drawing>
      </w:r>
    </w:p>
    <w:p w14:paraId="49BE7F08" w14:textId="61F1F195" w:rsidR="00ED34AE" w:rsidRDefault="00ED34AE" w:rsidP="00ED34AE">
      <w:pPr>
        <w:pStyle w:val="Heading1"/>
        <w:rPr>
          <w:rStyle w:val="Heading1Char"/>
          <w:b/>
        </w:rPr>
      </w:pPr>
      <w:r w:rsidRPr="008E6867">
        <w:rPr>
          <w:rStyle w:val="Heading1Char"/>
          <w:b/>
        </w:rPr>
        <w:t>Analysis 4 &lt;</w:t>
      </w:r>
      <w:r w:rsidR="003B46F1" w:rsidRPr="008E6867">
        <w:rPr>
          <w:rStyle w:val="Heading1Char"/>
          <w:b/>
        </w:rPr>
        <w:t xml:space="preserve"> </w:t>
      </w:r>
      <w:r w:rsidR="003B46F1" w:rsidRPr="008E6867">
        <w:rPr>
          <w:rStyle w:val="Heading1Char"/>
          <w:b/>
        </w:rPr>
        <w:t xml:space="preserve">Data on the </w:t>
      </w:r>
      <w:r w:rsidR="003B46F1" w:rsidRPr="008E6867">
        <w:rPr>
          <w:rStyle w:val="Heading1Char"/>
          <w:b/>
        </w:rPr>
        <w:t>Conditions</w:t>
      </w:r>
      <w:r w:rsidR="003B46F1" w:rsidRPr="008E6867">
        <w:rPr>
          <w:rStyle w:val="Heading1Char"/>
          <w:b/>
        </w:rPr>
        <w:t xml:space="preserve"> of accidents at the select date</w:t>
      </w:r>
      <w:r w:rsidR="003B46F1" w:rsidRPr="008E6867">
        <w:rPr>
          <w:rStyle w:val="Heading1Char"/>
          <w:b/>
        </w:rPr>
        <w:t xml:space="preserve"> </w:t>
      </w:r>
      <w:r w:rsidRPr="008E6867">
        <w:rPr>
          <w:rStyle w:val="Heading1Char"/>
          <w:b/>
        </w:rPr>
        <w:t>&gt;</w:t>
      </w:r>
    </w:p>
    <w:p w14:paraId="09B39F4B" w14:textId="57285A36" w:rsidR="001444A3" w:rsidRPr="008E6867" w:rsidRDefault="00286BF9" w:rsidP="00286BF9">
      <w:pPr>
        <w:ind w:left="0"/>
      </w:pPr>
      <w:r w:rsidRPr="00286BF9">
        <w:t xml:space="preserve">Our data analysis program can accurately identify and provide graphic statistics showing the number of accidents that occur on the day using a specific data that the user has specifically selected. By selecting a date on the calendar we'll filter the data in a test run using a certain date that was looked at over the course of a year. In this case we are to display the </w:t>
      </w:r>
      <w:r>
        <w:t>‘conditions’</w:t>
      </w:r>
      <w:r w:rsidRPr="00286BF9">
        <w:t xml:space="preserve"> data </w:t>
      </w:r>
      <w:r w:rsidRPr="00286BF9">
        <w:lastRenderedPageBreak/>
        <w:t xml:space="preserve">using the starting point of November the </w:t>
      </w:r>
      <w:r>
        <w:t>29</w:t>
      </w:r>
      <w:r w:rsidRPr="00286BF9">
        <w:t>th 2016.</w:t>
      </w:r>
      <w:r w:rsidR="001444A3">
        <w:rPr>
          <w:noProof/>
        </w:rPr>
        <w:drawing>
          <wp:inline distT="0" distB="0" distL="0" distR="0" wp14:anchorId="48428582" wp14:editId="7A83A062">
            <wp:extent cx="5943600" cy="1659890"/>
            <wp:effectExtent l="0" t="0" r="0" b="0"/>
            <wp:docPr id="5314572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457221" name="Picture 1" descr="A screenshot of a computer&#10;&#10;Description automatically generated"/>
                    <pic:cNvPicPr/>
                  </pic:nvPicPr>
                  <pic:blipFill>
                    <a:blip r:embed="rId13"/>
                    <a:stretch>
                      <a:fillRect/>
                    </a:stretch>
                  </pic:blipFill>
                  <pic:spPr>
                    <a:xfrm>
                      <a:off x="0" y="0"/>
                      <a:ext cx="5943600" cy="1659890"/>
                    </a:xfrm>
                    <a:prstGeom prst="rect">
                      <a:avLst/>
                    </a:prstGeom>
                  </pic:spPr>
                </pic:pic>
              </a:graphicData>
            </a:graphic>
          </wp:inline>
        </w:drawing>
      </w:r>
    </w:p>
    <w:p w14:paraId="591AC38C" w14:textId="35233147" w:rsidR="001444A3" w:rsidRDefault="001444A3" w:rsidP="001444A3">
      <w:r>
        <w:t>When we combined the date with the function of ‘</w:t>
      </w:r>
      <w:r>
        <w:t>conditions</w:t>
      </w:r>
      <w:r>
        <w:t xml:space="preserve">’, we can see that the data has been narrowed down to just looking at the </w:t>
      </w:r>
      <w:r w:rsidR="00286BF9">
        <w:t>period</w:t>
      </w:r>
      <w:r>
        <w:t xml:space="preserve"> on which the accidents have occurred and just by looking the data,</w:t>
      </w:r>
      <w:r>
        <w:t xml:space="preserve"> within the</w:t>
      </w:r>
      <w:r>
        <w:t xml:space="preserve"> day</w:t>
      </w:r>
      <w:r>
        <w:t xml:space="preserve"> there were about 40 accidents that occurred during the day</w:t>
      </w:r>
      <w:r>
        <w:t xml:space="preserve">. To </w:t>
      </w:r>
      <w:r>
        <w:t xml:space="preserve">expand it further the </w:t>
      </w:r>
      <w:r w:rsidR="00286BF9">
        <w:t>‘conditions’ function can be pressed again to show not only if the accidents ended up with being serious injuries or not but also the speed at which vehicles were moving.</w:t>
      </w:r>
    </w:p>
    <w:p w14:paraId="21C40080" w14:textId="4103CB28" w:rsidR="00286BF9" w:rsidRDefault="00286BF9" w:rsidP="001444A3">
      <w:r>
        <w:rPr>
          <w:noProof/>
        </w:rPr>
        <w:drawing>
          <wp:inline distT="0" distB="0" distL="0" distR="0" wp14:anchorId="49958490" wp14:editId="116E99C2">
            <wp:extent cx="5943600" cy="1666240"/>
            <wp:effectExtent l="0" t="0" r="0" b="0"/>
            <wp:docPr id="10412190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219017" name="Picture 1" descr="A screenshot of a computer&#10;&#10;Description automatically generated"/>
                    <pic:cNvPicPr/>
                  </pic:nvPicPr>
                  <pic:blipFill>
                    <a:blip r:embed="rId14"/>
                    <a:stretch>
                      <a:fillRect/>
                    </a:stretch>
                  </pic:blipFill>
                  <pic:spPr>
                    <a:xfrm>
                      <a:off x="0" y="0"/>
                      <a:ext cx="5943600" cy="1666240"/>
                    </a:xfrm>
                    <a:prstGeom prst="rect">
                      <a:avLst/>
                    </a:prstGeom>
                  </pic:spPr>
                </pic:pic>
              </a:graphicData>
            </a:graphic>
          </wp:inline>
        </w:drawing>
      </w:r>
    </w:p>
    <w:p w14:paraId="558BDBFA" w14:textId="305FDBE6" w:rsidR="00286BF9" w:rsidRDefault="00286BF9" w:rsidP="001444A3">
      <w:r w:rsidRPr="00286BF9">
        <w:drawing>
          <wp:inline distT="0" distB="0" distL="0" distR="0" wp14:anchorId="6883DF7E" wp14:editId="5288E033">
            <wp:extent cx="5943600" cy="1546860"/>
            <wp:effectExtent l="0" t="0" r="0" b="0"/>
            <wp:docPr id="2130345305" name="Picture 1" descr="A graph with a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345305" name="Picture 1" descr="A graph with a pie chart&#10;&#10;Description automatically generated"/>
                    <pic:cNvPicPr/>
                  </pic:nvPicPr>
                  <pic:blipFill>
                    <a:blip r:embed="rId15"/>
                    <a:stretch>
                      <a:fillRect/>
                    </a:stretch>
                  </pic:blipFill>
                  <pic:spPr>
                    <a:xfrm>
                      <a:off x="0" y="0"/>
                      <a:ext cx="5943600" cy="1546860"/>
                    </a:xfrm>
                    <a:prstGeom prst="rect">
                      <a:avLst/>
                    </a:prstGeom>
                  </pic:spPr>
                </pic:pic>
              </a:graphicData>
            </a:graphic>
          </wp:inline>
        </w:drawing>
      </w:r>
    </w:p>
    <w:p w14:paraId="4F63A3FD" w14:textId="77777777" w:rsidR="001444A3" w:rsidRPr="001444A3" w:rsidRDefault="001444A3" w:rsidP="001444A3"/>
    <w:p w14:paraId="63C58427" w14:textId="3F5C89D6" w:rsidR="00ED34AE" w:rsidRDefault="00ED34AE" w:rsidP="00ED34AE">
      <w:pPr>
        <w:pStyle w:val="Heading1"/>
        <w:rPr>
          <w:rStyle w:val="Heading1Char"/>
          <w:b/>
        </w:rPr>
      </w:pPr>
      <w:r w:rsidRPr="008E6867">
        <w:rPr>
          <w:rStyle w:val="Heading1Char"/>
          <w:b/>
        </w:rPr>
        <w:t>Analysis 5 &lt;</w:t>
      </w:r>
      <w:r w:rsidR="003B46F1" w:rsidRPr="008E6867">
        <w:rPr>
          <w:rStyle w:val="Heading1Char"/>
          <w:b/>
        </w:rPr>
        <w:t xml:space="preserve"> </w:t>
      </w:r>
      <w:r w:rsidR="003B46F1" w:rsidRPr="008E6867">
        <w:rPr>
          <w:rStyle w:val="Heading1Char"/>
          <w:b/>
        </w:rPr>
        <w:t xml:space="preserve">Data on the </w:t>
      </w:r>
      <w:r w:rsidR="003B46F1" w:rsidRPr="008E6867">
        <w:rPr>
          <w:rStyle w:val="Heading1Char"/>
          <w:b/>
        </w:rPr>
        <w:t>Road User Type</w:t>
      </w:r>
      <w:r w:rsidR="003B46F1" w:rsidRPr="008E6867">
        <w:rPr>
          <w:rStyle w:val="Heading1Char"/>
          <w:b/>
        </w:rPr>
        <w:t xml:space="preserve"> of accidents at the select date</w:t>
      </w:r>
      <w:r w:rsidR="003B46F1" w:rsidRPr="008E6867">
        <w:rPr>
          <w:rStyle w:val="Heading1Char"/>
          <w:b/>
        </w:rPr>
        <w:t xml:space="preserve"> </w:t>
      </w:r>
      <w:r w:rsidRPr="008E6867">
        <w:rPr>
          <w:rStyle w:val="Heading1Char"/>
          <w:b/>
        </w:rPr>
        <w:t>&gt;</w:t>
      </w:r>
    </w:p>
    <w:p w14:paraId="6A42A543" w14:textId="4EA7F491" w:rsidR="00286BF9" w:rsidRDefault="00286BF9" w:rsidP="00286BF9">
      <w:pPr>
        <w:rPr>
          <w:color w:val="000000" w:themeColor="text1"/>
        </w:rPr>
      </w:pPr>
      <w:r w:rsidRPr="00EB5549">
        <w:rPr>
          <w:color w:val="000000" w:themeColor="text1"/>
        </w:rPr>
        <w:t>Our data analysis program can accurately identify and provide graphic statistics showing the number of accidents that occur o</w:t>
      </w:r>
      <w:r>
        <w:rPr>
          <w:color w:val="000000" w:themeColor="text1"/>
        </w:rPr>
        <w:t xml:space="preserve">n </w:t>
      </w:r>
      <w:r w:rsidRPr="00EB5549">
        <w:rPr>
          <w:color w:val="000000" w:themeColor="text1"/>
        </w:rPr>
        <w:t xml:space="preserve">the day using </w:t>
      </w:r>
      <w:r>
        <w:rPr>
          <w:color w:val="000000" w:themeColor="text1"/>
        </w:rPr>
        <w:t xml:space="preserve">a </w:t>
      </w:r>
      <w:r w:rsidRPr="00EB5549">
        <w:rPr>
          <w:color w:val="000000" w:themeColor="text1"/>
        </w:rPr>
        <w:t xml:space="preserve">specific data that the user has specifically selected. </w:t>
      </w:r>
      <w:r>
        <w:rPr>
          <w:color w:val="000000" w:themeColor="text1"/>
        </w:rPr>
        <w:t>By selecting a date on the calendar w</w:t>
      </w:r>
      <w:r w:rsidRPr="00EB5549">
        <w:rPr>
          <w:color w:val="000000" w:themeColor="text1"/>
        </w:rPr>
        <w:t xml:space="preserve">e'll filter the data in a test run using </w:t>
      </w:r>
      <w:r>
        <w:rPr>
          <w:color w:val="000000" w:themeColor="text1"/>
        </w:rPr>
        <w:t>a certain</w:t>
      </w:r>
      <w:r w:rsidRPr="00EB5549">
        <w:rPr>
          <w:color w:val="000000" w:themeColor="text1"/>
        </w:rPr>
        <w:t xml:space="preserve"> date that w</w:t>
      </w:r>
      <w:r>
        <w:rPr>
          <w:color w:val="000000" w:themeColor="text1"/>
        </w:rPr>
        <w:t>as</w:t>
      </w:r>
      <w:r w:rsidRPr="00EB5549">
        <w:rPr>
          <w:color w:val="000000" w:themeColor="text1"/>
        </w:rPr>
        <w:t xml:space="preserve"> looked at over the course of a year. </w:t>
      </w:r>
      <w:r w:rsidRPr="008E6867">
        <w:rPr>
          <w:color w:val="000000" w:themeColor="text1"/>
        </w:rPr>
        <w:t xml:space="preserve">In this case </w:t>
      </w:r>
      <w:r w:rsidRPr="00EB5549">
        <w:t xml:space="preserve">we are </w:t>
      </w:r>
      <w:r>
        <w:t xml:space="preserve">to display the </w:t>
      </w:r>
      <w:r>
        <w:t>‘Road user type’</w:t>
      </w:r>
      <w:r>
        <w:t xml:space="preserve"> data</w:t>
      </w:r>
      <w:r w:rsidRPr="008E6867">
        <w:rPr>
          <w:color w:val="000000" w:themeColor="text1"/>
        </w:rPr>
        <w:t xml:space="preserve"> using the starting point of </w:t>
      </w:r>
      <w:r w:rsidR="00E708B1">
        <w:rPr>
          <w:color w:val="000000" w:themeColor="text1"/>
        </w:rPr>
        <w:t xml:space="preserve">January </w:t>
      </w:r>
      <w:r w:rsidRPr="008E6867">
        <w:rPr>
          <w:color w:val="000000" w:themeColor="text1"/>
        </w:rPr>
        <w:t>the 1</w:t>
      </w:r>
      <w:r w:rsidR="00E708B1">
        <w:rPr>
          <w:color w:val="000000" w:themeColor="text1"/>
        </w:rPr>
        <w:t>7</w:t>
      </w:r>
      <w:r w:rsidRPr="008E6867">
        <w:rPr>
          <w:color w:val="000000" w:themeColor="text1"/>
          <w:vertAlign w:val="superscript"/>
        </w:rPr>
        <w:t>th</w:t>
      </w:r>
      <w:r w:rsidRPr="008E6867">
        <w:rPr>
          <w:color w:val="000000" w:themeColor="text1"/>
        </w:rPr>
        <w:t xml:space="preserve"> 201</w:t>
      </w:r>
      <w:r w:rsidR="00E708B1">
        <w:rPr>
          <w:color w:val="000000" w:themeColor="text1"/>
        </w:rPr>
        <w:t>7</w:t>
      </w:r>
      <w:r w:rsidRPr="008E6867">
        <w:rPr>
          <w:color w:val="000000" w:themeColor="text1"/>
        </w:rPr>
        <w:t>.</w:t>
      </w:r>
    </w:p>
    <w:p w14:paraId="218880BD" w14:textId="32A82ECB" w:rsidR="00E708B1" w:rsidRPr="008E6867" w:rsidRDefault="00E708B1" w:rsidP="00286BF9">
      <w:pPr>
        <w:rPr>
          <w:color w:val="000000" w:themeColor="text1"/>
        </w:rPr>
      </w:pPr>
      <w:r>
        <w:rPr>
          <w:noProof/>
        </w:rPr>
        <w:drawing>
          <wp:inline distT="0" distB="0" distL="0" distR="0" wp14:anchorId="79180087" wp14:editId="408E3220">
            <wp:extent cx="5943600" cy="1678305"/>
            <wp:effectExtent l="0" t="0" r="0" b="0"/>
            <wp:docPr id="39520311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203111" name="Picture 1" descr="A screenshot of a graph&#10;&#10;Description automatically generated"/>
                    <pic:cNvPicPr/>
                  </pic:nvPicPr>
                  <pic:blipFill>
                    <a:blip r:embed="rId16"/>
                    <a:stretch>
                      <a:fillRect/>
                    </a:stretch>
                  </pic:blipFill>
                  <pic:spPr>
                    <a:xfrm>
                      <a:off x="0" y="0"/>
                      <a:ext cx="5943600" cy="1678305"/>
                    </a:xfrm>
                    <a:prstGeom prst="rect">
                      <a:avLst/>
                    </a:prstGeom>
                  </pic:spPr>
                </pic:pic>
              </a:graphicData>
            </a:graphic>
          </wp:inline>
        </w:drawing>
      </w:r>
    </w:p>
    <w:p w14:paraId="06E21812" w14:textId="716B5642" w:rsidR="00286BF9" w:rsidRDefault="00E708B1" w:rsidP="00286BF9">
      <w:r w:rsidRPr="00E708B1">
        <w:t>When we combined the date with the function of ‘</w:t>
      </w:r>
      <w:r>
        <w:t>road user type</w:t>
      </w:r>
      <w:r w:rsidRPr="00E708B1">
        <w:t xml:space="preserve">’, we can see that the data has been narrowed down to just looking at </w:t>
      </w:r>
      <w:r>
        <w:t>position of the person on which the accident occurred for example passenger, driver, etc… unfortunately the names of the data did not load in properly which can be hard to understand but with the raw data been read as well users will find it easy to match the names to the graph.</w:t>
      </w:r>
      <w:r w:rsidRPr="00E708B1">
        <w:t xml:space="preserve"> </w:t>
      </w:r>
    </w:p>
    <w:p w14:paraId="3BDE5C78" w14:textId="77777777" w:rsidR="00E708B1" w:rsidRDefault="00E708B1" w:rsidP="00286BF9"/>
    <w:p w14:paraId="4A1DB07A" w14:textId="77777777" w:rsidR="00E708B1" w:rsidRPr="00286BF9" w:rsidRDefault="00E708B1" w:rsidP="00286BF9"/>
    <w:p w14:paraId="1416BB28" w14:textId="0149D36A" w:rsidR="009A1659" w:rsidRDefault="009A1659" w:rsidP="009A1659">
      <w:pPr>
        <w:pStyle w:val="Heading1"/>
        <w:rPr>
          <w:rStyle w:val="Heading1Char"/>
          <w:b/>
        </w:rPr>
      </w:pPr>
      <w:r w:rsidRPr="008E6867">
        <w:rPr>
          <w:rStyle w:val="Heading1Char"/>
          <w:b/>
        </w:rPr>
        <w:lastRenderedPageBreak/>
        <w:t xml:space="preserve">Analysis </w:t>
      </w:r>
      <w:r w:rsidRPr="008E6867">
        <w:rPr>
          <w:rStyle w:val="Heading1Char"/>
          <w:b/>
        </w:rPr>
        <w:t>6</w:t>
      </w:r>
      <w:r w:rsidRPr="008E6867">
        <w:rPr>
          <w:rStyle w:val="Heading1Char"/>
          <w:b/>
        </w:rPr>
        <w:t xml:space="preserve"> &lt;</w:t>
      </w:r>
      <w:r w:rsidR="003B46F1" w:rsidRPr="008E6867">
        <w:rPr>
          <w:rStyle w:val="Heading1Char"/>
          <w:b/>
        </w:rPr>
        <w:t xml:space="preserve"> </w:t>
      </w:r>
      <w:r w:rsidR="003B46F1" w:rsidRPr="008E6867">
        <w:rPr>
          <w:rStyle w:val="Heading1Char"/>
          <w:b/>
        </w:rPr>
        <w:t xml:space="preserve">Data on the </w:t>
      </w:r>
      <w:r w:rsidR="003B46F1" w:rsidRPr="008E6867">
        <w:rPr>
          <w:rStyle w:val="Heading1Char"/>
          <w:b/>
        </w:rPr>
        <w:t>Object Hit</w:t>
      </w:r>
      <w:r w:rsidR="003B46F1" w:rsidRPr="008E6867">
        <w:rPr>
          <w:rStyle w:val="Heading1Char"/>
          <w:b/>
        </w:rPr>
        <w:t xml:space="preserve"> of accidents at the select date</w:t>
      </w:r>
      <w:r w:rsidR="003B46F1" w:rsidRPr="008E6867">
        <w:rPr>
          <w:rStyle w:val="Heading1Char"/>
          <w:b/>
        </w:rPr>
        <w:t xml:space="preserve"> </w:t>
      </w:r>
      <w:r w:rsidRPr="008E6867">
        <w:rPr>
          <w:rStyle w:val="Heading1Char"/>
          <w:b/>
        </w:rPr>
        <w:t>&gt;</w:t>
      </w:r>
    </w:p>
    <w:p w14:paraId="75D885FC" w14:textId="3342B49C" w:rsidR="00E708B1" w:rsidRDefault="00E708B1" w:rsidP="00E708B1">
      <w:r w:rsidRPr="00E708B1">
        <w:t>Our data analysis program can accurately identify and provide graphic statistics showing the number of accidents that occur on the day using a specific data that the user has specifically selected. By selecting a date on the calendar we'll filter the data in a test run using a certain date that was looked at over the course of a year. In this case we are to display the ‘</w:t>
      </w:r>
      <w:r>
        <w:t>object hit</w:t>
      </w:r>
      <w:r w:rsidRPr="00E708B1">
        <w:t xml:space="preserve">’ data using the starting point of </w:t>
      </w:r>
      <w:r>
        <w:t>march</w:t>
      </w:r>
      <w:r w:rsidRPr="00E708B1">
        <w:t xml:space="preserve"> the </w:t>
      </w:r>
      <w:r>
        <w:t>22</w:t>
      </w:r>
      <w:r w:rsidR="00F7561A" w:rsidRPr="00E708B1">
        <w:rPr>
          <w:vertAlign w:val="superscript"/>
        </w:rPr>
        <w:t>nd</w:t>
      </w:r>
      <w:r w:rsidR="00F7561A">
        <w:t xml:space="preserve"> </w:t>
      </w:r>
      <w:r w:rsidR="00F7561A" w:rsidRPr="00E708B1">
        <w:t>2017</w:t>
      </w:r>
      <w:r w:rsidRPr="00E708B1">
        <w:t>.</w:t>
      </w:r>
    </w:p>
    <w:p w14:paraId="4A49F650" w14:textId="31F1551C" w:rsidR="00E708B1" w:rsidRPr="00E708B1" w:rsidRDefault="00E708B1" w:rsidP="00E708B1">
      <w:r>
        <w:rPr>
          <w:noProof/>
        </w:rPr>
        <w:drawing>
          <wp:inline distT="0" distB="0" distL="0" distR="0" wp14:anchorId="125ADAA8" wp14:editId="12F9B7B3">
            <wp:extent cx="5943600" cy="1638935"/>
            <wp:effectExtent l="0" t="0" r="0" b="0"/>
            <wp:docPr id="1952404575"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404575" name="Picture 1" descr="A screenshot of a graph&#10;&#10;Description automatically generated"/>
                    <pic:cNvPicPr/>
                  </pic:nvPicPr>
                  <pic:blipFill>
                    <a:blip r:embed="rId17"/>
                    <a:stretch>
                      <a:fillRect/>
                    </a:stretch>
                  </pic:blipFill>
                  <pic:spPr>
                    <a:xfrm>
                      <a:off x="0" y="0"/>
                      <a:ext cx="5943600" cy="1638935"/>
                    </a:xfrm>
                    <a:prstGeom prst="rect">
                      <a:avLst/>
                    </a:prstGeom>
                  </pic:spPr>
                </pic:pic>
              </a:graphicData>
            </a:graphic>
          </wp:inline>
        </w:drawing>
      </w:r>
    </w:p>
    <w:p w14:paraId="0B7662E2" w14:textId="31752E84" w:rsidR="00E708B1" w:rsidRDefault="00E708B1" w:rsidP="009A1659">
      <w:r w:rsidRPr="00E708B1">
        <w:t>When we combined the date with the function of ‘</w:t>
      </w:r>
      <w:r>
        <w:t>objects</w:t>
      </w:r>
      <w:r w:rsidRPr="00E708B1">
        <w:t xml:space="preserve">’, we can see that the data has been narrowed down to just looking at </w:t>
      </w:r>
      <w:r>
        <w:t>the number of objects hit, and it can be clearly seen that most of the accidents did occur with at least 2 other objects being hit.</w:t>
      </w:r>
    </w:p>
    <w:p w14:paraId="55DC1B7C" w14:textId="77777777" w:rsidR="009A1659" w:rsidRPr="008E6867" w:rsidRDefault="009A1659" w:rsidP="009A1659">
      <w:pPr>
        <w:ind w:left="0"/>
      </w:pPr>
    </w:p>
    <w:p w14:paraId="2937FBD9" w14:textId="77777777" w:rsidR="00ED34AE" w:rsidRPr="008E6867" w:rsidRDefault="00ED34AE" w:rsidP="00ED34AE"/>
    <w:p w14:paraId="20586613" w14:textId="77777777" w:rsidR="002D4235" w:rsidRPr="008E6867" w:rsidRDefault="002D4235" w:rsidP="00184AA9">
      <w:pPr>
        <w:pStyle w:val="Heading1"/>
        <w:rPr>
          <w:rStyle w:val="Heading1Char"/>
          <w:b/>
        </w:rPr>
      </w:pPr>
    </w:p>
    <w:p w14:paraId="71DA5DEA" w14:textId="72525441" w:rsidR="009000CE" w:rsidRPr="00ED34AE" w:rsidRDefault="009000CE" w:rsidP="00ED34AE">
      <w:pPr>
        <w:ind w:left="0"/>
        <w:rPr>
          <w:rFonts w:asciiTheme="majorHAnsi" w:eastAsiaTheme="majorEastAsia" w:hAnsiTheme="majorHAnsi" w:cstheme="majorBidi"/>
          <w:b/>
          <w:color w:val="2E74B5" w:themeColor="accent1" w:themeShade="BF"/>
          <w:sz w:val="28"/>
          <w:szCs w:val="28"/>
        </w:rPr>
      </w:pPr>
    </w:p>
    <w:sectPr w:rsidR="009000CE" w:rsidRPr="00ED34AE">
      <w:footerReference w:type="default" r:id="rId18"/>
      <w:footerReference w:type="first" r:id="rId1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458C71" w14:textId="77777777" w:rsidR="006E7CDA" w:rsidRPr="008E6867" w:rsidRDefault="006E7CDA">
      <w:pPr>
        <w:spacing w:after="0" w:line="240" w:lineRule="auto"/>
      </w:pPr>
      <w:r w:rsidRPr="008E6867">
        <w:separator/>
      </w:r>
    </w:p>
  </w:endnote>
  <w:endnote w:type="continuationSeparator" w:id="0">
    <w:p w14:paraId="580697BE" w14:textId="77777777" w:rsidR="006E7CDA" w:rsidRPr="008E6867" w:rsidRDefault="006E7CDA">
      <w:pPr>
        <w:spacing w:after="0" w:line="240" w:lineRule="auto"/>
      </w:pPr>
      <w:r w:rsidRPr="008E686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2C53F" w14:textId="77777777" w:rsidR="009000CE" w:rsidRPr="008E6867" w:rsidRDefault="00000000">
    <w:pPr>
      <w:pStyle w:val="Footer"/>
    </w:pPr>
    <w:sdt>
      <w:sdtPr>
        <w:id w:val="2139765491"/>
        <w:placeholder>
          <w:docPart w:val="1D6CD26D88BC46519A736B8046733A77"/>
        </w:placeholder>
        <w:temporary/>
        <w:showingPlcHdr/>
        <w15:appearance w15:val="hidden"/>
      </w:sdtPr>
      <w:sdtContent>
        <w:r w:rsidR="00184AA9" w:rsidRPr="008E6867">
          <w:t>[Type here]</w:t>
        </w:r>
      </w:sdtContent>
    </w:sdt>
    <w:r w:rsidR="00184AA9" w:rsidRPr="008E6867">
      <w:ptab w:relativeTo="margin" w:alignment="center" w:leader="none"/>
    </w:r>
    <w:sdt>
      <w:sdtPr>
        <w:id w:val="-747110299"/>
        <w:placeholder>
          <w:docPart w:val="1D6CD26D88BC46519A736B8046733A77"/>
        </w:placeholder>
        <w:temporary/>
        <w:showingPlcHdr/>
        <w15:appearance w15:val="hidden"/>
      </w:sdtPr>
      <w:sdtContent>
        <w:r w:rsidR="00184AA9" w:rsidRPr="008E6867">
          <w:t>[Type here]</w:t>
        </w:r>
      </w:sdtContent>
    </w:sdt>
    <w:r w:rsidR="00184AA9" w:rsidRPr="008E6867">
      <w:ptab w:relativeTo="margin" w:alignment="right" w:leader="none"/>
    </w:r>
    <w:sdt>
      <w:sdtPr>
        <w:id w:val="1832874115"/>
        <w:placeholder>
          <w:docPart w:val="1D6CD26D88BC46519A736B8046733A77"/>
        </w:placeholder>
        <w:temporary/>
        <w:showingPlcHdr/>
        <w15:appearance w15:val="hidden"/>
      </w:sdtPr>
      <w:sdtContent>
        <w:r w:rsidR="00184AA9" w:rsidRPr="008E6867">
          <w:t>[Type here]</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Description w:val="Footer table with title, name and page number"/>
    </w:tblPr>
    <w:tblGrid>
      <w:gridCol w:w="4680"/>
      <w:gridCol w:w="4680"/>
    </w:tblGrid>
    <w:tr w:rsidR="009000CE" w:rsidRPr="008E6867" w14:paraId="3A715BC8" w14:textId="77777777">
      <w:tc>
        <w:tcPr>
          <w:tcW w:w="4675" w:type="dxa"/>
        </w:tcPr>
        <w:p w14:paraId="42162423" w14:textId="5FE1F660" w:rsidR="009000CE" w:rsidRPr="008E6867" w:rsidRDefault="00F65CEE">
          <w:pPr>
            <w:pStyle w:val="Footer"/>
          </w:pPr>
          <w:sdt>
            <w:sdtPr>
              <w:alias w:val="Title"/>
              <w:tag w:val=""/>
              <w:id w:val="956298023"/>
              <w:placeholder>
                <w:docPart w:val="7B2733B5EC4246209BF6AD238E0513B8"/>
              </w:placeholder>
              <w:dataBinding w:prefixMappings="xmlns:ns0='http://purl.org/dc/elements/1.1/' xmlns:ns1='http://schemas.openxmlformats.org/package/2006/metadata/core-properties' " w:xpath="/ns1:coreProperties[1]/ns0:title[1]" w:storeItemID="{6C3C8BC8-F283-45AE-878A-BAB7291924A1}"/>
              <w:text/>
            </w:sdtPr>
            <w:sdtContent>
              <w:r w:rsidRPr="008E6867">
                <w:t>&lt;</w:t>
              </w:r>
              <w:r>
                <w:t xml:space="preserve"> </w:t>
              </w:r>
              <w:r>
                <w:t>Victoria Road Crash Data Software</w:t>
              </w:r>
              <w:r w:rsidRPr="008E6867">
                <w:t xml:space="preserve"> </w:t>
              </w:r>
              <w:r w:rsidRPr="008E6867">
                <w:t>&gt; Executive Summary</w:t>
              </w:r>
            </w:sdtContent>
          </w:sdt>
          <w:r w:rsidR="00184AA9" w:rsidRPr="008E6867">
            <w:t xml:space="preserve"> |</w:t>
          </w:r>
          <w:r w:rsidR="00184AA9" w:rsidRPr="008E6867">
            <w:rPr>
              <w:rStyle w:val="Heading2Char"/>
              <w:rFonts w:asciiTheme="minorHAnsi" w:eastAsiaTheme="minorEastAsia" w:hAnsiTheme="minorHAnsi" w:cstheme="minorBidi"/>
              <w:sz w:val="22"/>
              <w:szCs w:val="22"/>
            </w:rPr>
            <w:t xml:space="preserve"> </w:t>
          </w:r>
          <w:sdt>
            <w:sdtPr>
              <w:rPr>
                <w:rStyle w:val="Heading2Char"/>
                <w:rFonts w:asciiTheme="minorHAnsi" w:eastAsiaTheme="minorEastAsia" w:hAnsiTheme="minorHAnsi" w:cstheme="minorBidi"/>
                <w:sz w:val="22"/>
                <w:szCs w:val="22"/>
              </w:rPr>
              <w:alias w:val="Your Name"/>
              <w:tag w:val=""/>
              <w:id w:val="-2064167769"/>
              <w:placeholder>
                <w:docPart w:val="18E897290B554BC4A6B3D76AED7A6D26"/>
              </w:placeholder>
              <w:dataBinding w:prefixMappings="xmlns:ns0='http://purl.org/dc/elements/1.1/' xmlns:ns1='http://schemas.openxmlformats.org/package/2006/metadata/core-properties' " w:xpath="/ns1:coreProperties[1]/ns0:creator[1]" w:storeItemID="{6C3C8BC8-F283-45AE-878A-BAB7291924A1}"/>
              <w:text/>
            </w:sdtPr>
            <w:sdtEndPr>
              <w:rPr>
                <w:rStyle w:val="DefaultParagraphFont"/>
              </w:rPr>
            </w:sdtEndPr>
            <w:sdtContent>
              <w:r w:rsidR="00032499">
                <w:rPr>
                  <w:rStyle w:val="Heading2Char"/>
                  <w:rFonts w:asciiTheme="minorHAnsi" w:eastAsiaTheme="minorEastAsia" w:hAnsiTheme="minorHAnsi" w:cstheme="minorBidi"/>
                  <w:sz w:val="22"/>
                  <w:szCs w:val="22"/>
                </w:rPr>
                <w:t xml:space="preserve">s5263901 Ehkeller Hein, s5219071 </w:t>
              </w:r>
              <w:proofErr w:type="spellStart"/>
              <w:r w:rsidR="00032499">
                <w:rPr>
                  <w:rStyle w:val="Heading2Char"/>
                  <w:rFonts w:asciiTheme="minorHAnsi" w:eastAsiaTheme="minorEastAsia" w:hAnsiTheme="minorHAnsi" w:cstheme="minorBidi"/>
                  <w:sz w:val="22"/>
                  <w:szCs w:val="22"/>
                </w:rPr>
                <w:t>Inho</w:t>
              </w:r>
              <w:proofErr w:type="spellEnd"/>
              <w:r w:rsidR="00032499">
                <w:rPr>
                  <w:rStyle w:val="Heading2Char"/>
                  <w:rFonts w:asciiTheme="minorHAnsi" w:eastAsiaTheme="minorEastAsia" w:hAnsiTheme="minorHAnsi" w:cstheme="minorBidi"/>
                  <w:sz w:val="22"/>
                  <w:szCs w:val="22"/>
                </w:rPr>
                <w:t xml:space="preserve"> Kim</w:t>
              </w:r>
            </w:sdtContent>
          </w:sdt>
        </w:p>
      </w:tc>
      <w:tc>
        <w:tcPr>
          <w:tcW w:w="4675" w:type="dxa"/>
        </w:tcPr>
        <w:p w14:paraId="66753B50" w14:textId="54550074" w:rsidR="009000CE" w:rsidRPr="008E6867" w:rsidRDefault="00184AA9">
          <w:pPr>
            <w:pStyle w:val="Footer"/>
            <w:jc w:val="right"/>
          </w:pPr>
          <w:r w:rsidRPr="008E6867">
            <w:t xml:space="preserve">Page </w:t>
          </w:r>
          <w:r w:rsidRPr="008E6867">
            <w:fldChar w:fldCharType="begin"/>
          </w:r>
          <w:r w:rsidRPr="008E6867">
            <w:instrText xml:space="preserve"> PAGE  \* Arabic  \* MERGEFORMAT </w:instrText>
          </w:r>
          <w:r w:rsidRPr="008E6867">
            <w:fldChar w:fldCharType="separate"/>
          </w:r>
          <w:r w:rsidR="00DD0ACF" w:rsidRPr="008E6867">
            <w:t>3</w:t>
          </w:r>
          <w:r w:rsidRPr="008E6867">
            <w:fldChar w:fldCharType="end"/>
          </w:r>
          <w:r w:rsidRPr="008E6867">
            <w:t xml:space="preserve"> of  </w:t>
          </w:r>
          <w:fldSimple w:instr=" SECTIONPAGES  \* Arabic  \* MERGEFORMAT ">
            <w:r w:rsidR="001D2D4C">
              <w:rPr>
                <w:noProof/>
              </w:rPr>
              <w:t>9</w:t>
            </w:r>
          </w:fldSimple>
        </w:p>
      </w:tc>
    </w:tr>
  </w:tbl>
  <w:p w14:paraId="29DADAD4" w14:textId="77777777" w:rsidR="009000CE" w:rsidRPr="008E6867" w:rsidRDefault="009000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08C52" w14:textId="3D4C0923" w:rsidR="009000CE" w:rsidRPr="008E6867" w:rsidRDefault="00000000">
    <w:pPr>
      <w:pStyle w:val="Footer"/>
    </w:pPr>
    <w:sdt>
      <w:sdtPr>
        <w:alias w:val="Title"/>
        <w:tag w:val=""/>
        <w:id w:val="1325624233"/>
        <w:placeholder>
          <w:docPart w:val="7B2733B5EC4246209BF6AD238E0513B8"/>
        </w:placeholder>
        <w:dataBinding w:prefixMappings="xmlns:ns0='http://purl.org/dc/elements/1.1/' xmlns:ns1='http://schemas.openxmlformats.org/package/2006/metadata/core-properties' " w:xpath="/ns1:coreProperties[1]/ns0:title[1]" w:storeItemID="{6C3C8BC8-F283-45AE-878A-BAB7291924A1}"/>
        <w:text/>
      </w:sdtPr>
      <w:sdtContent>
        <w:r w:rsidR="00F65CEE">
          <w:t>&lt; Victoria Road Crash Data Software &gt; Executive Summary</w:t>
        </w:r>
      </w:sdtContent>
    </w:sdt>
    <w:r w:rsidR="00184AA9" w:rsidRPr="008E6867">
      <w:t xml:space="preserve"> | </w:t>
    </w:r>
    <w:sdt>
      <w:sdtPr>
        <w:rPr>
          <w:rStyle w:val="Heading2Char"/>
          <w:rFonts w:asciiTheme="minorHAnsi" w:eastAsiaTheme="minorEastAsia" w:hAnsiTheme="minorHAnsi" w:cstheme="minorBidi"/>
          <w:sz w:val="22"/>
          <w:szCs w:val="22"/>
        </w:rPr>
        <w:alias w:val="Your Name"/>
        <w:tag w:val=""/>
        <w:id w:val="1581332215"/>
        <w:placeholder>
          <w:docPart w:val="18E897290B554BC4A6B3D76AED7A6D26"/>
        </w:placeholder>
        <w:dataBinding w:prefixMappings="xmlns:ns0='http://purl.org/dc/elements/1.1/' xmlns:ns1='http://schemas.openxmlformats.org/package/2006/metadata/core-properties' " w:xpath="/ns1:coreProperties[1]/ns0:creator[1]" w:storeItemID="{6C3C8BC8-F283-45AE-878A-BAB7291924A1}"/>
        <w:text/>
      </w:sdtPr>
      <w:sdtEndPr>
        <w:rPr>
          <w:rStyle w:val="DefaultParagraphFont"/>
        </w:rPr>
      </w:sdtEndPr>
      <w:sdtContent>
        <w:r w:rsidR="00032499">
          <w:rPr>
            <w:rStyle w:val="Heading2Char"/>
            <w:rFonts w:asciiTheme="minorHAnsi" w:eastAsiaTheme="minorEastAsia" w:hAnsiTheme="minorHAnsi" w:cstheme="minorBidi"/>
            <w:sz w:val="22"/>
            <w:szCs w:val="22"/>
          </w:rPr>
          <w:t xml:space="preserve">s5263901 Ehkeller Hein, s5219071 </w:t>
        </w:r>
        <w:proofErr w:type="spellStart"/>
        <w:r w:rsidR="00032499">
          <w:rPr>
            <w:rStyle w:val="Heading2Char"/>
            <w:rFonts w:asciiTheme="minorHAnsi" w:eastAsiaTheme="minorEastAsia" w:hAnsiTheme="minorHAnsi" w:cstheme="minorBidi"/>
            <w:sz w:val="22"/>
            <w:szCs w:val="22"/>
          </w:rPr>
          <w:t>Inho</w:t>
        </w:r>
        <w:proofErr w:type="spellEnd"/>
        <w:r w:rsidR="00032499">
          <w:rPr>
            <w:rStyle w:val="Heading2Char"/>
            <w:rFonts w:asciiTheme="minorHAnsi" w:eastAsiaTheme="minorEastAsia" w:hAnsiTheme="minorHAnsi" w:cstheme="minorBidi"/>
            <w:sz w:val="22"/>
            <w:szCs w:val="22"/>
          </w:rPr>
          <w:t xml:space="preserve"> Kim</w:t>
        </w:r>
      </w:sdtContent>
    </w:sdt>
    <w:r w:rsidR="00184AA9" w:rsidRPr="008E6867">
      <w:ptab w:relativeTo="margin" w:alignment="right" w:leader="none"/>
    </w:r>
    <w:r w:rsidR="00184AA9" w:rsidRPr="008E6867">
      <w:t xml:space="preserve">Page </w:t>
    </w:r>
    <w:r w:rsidR="00184AA9" w:rsidRPr="008E6867">
      <w:fldChar w:fldCharType="begin"/>
    </w:r>
    <w:r w:rsidR="00184AA9" w:rsidRPr="008E6867">
      <w:instrText xml:space="preserve"> PAGE  \* Arabic  \* MERGEFORMAT </w:instrText>
    </w:r>
    <w:r w:rsidR="00184AA9" w:rsidRPr="008E6867">
      <w:fldChar w:fldCharType="separate"/>
    </w:r>
    <w:r w:rsidR="00184AA9" w:rsidRPr="008E6867">
      <w:t>2</w:t>
    </w:r>
    <w:r w:rsidR="00184AA9" w:rsidRPr="008E6867">
      <w:fldChar w:fldCharType="end"/>
    </w:r>
    <w:r w:rsidR="00184AA9" w:rsidRPr="008E6867">
      <w:t xml:space="preserve"> of </w:t>
    </w:r>
    <w:fldSimple w:instr=" NUMPAGES  \* Arabic  \* MERGEFORMAT ">
      <w:r w:rsidR="00184AA9" w:rsidRPr="008E6867">
        <w:t>6</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B14553" w14:textId="77777777" w:rsidR="006E7CDA" w:rsidRPr="008E6867" w:rsidRDefault="006E7CDA">
      <w:pPr>
        <w:spacing w:after="0" w:line="240" w:lineRule="auto"/>
      </w:pPr>
      <w:r w:rsidRPr="008E6867">
        <w:separator/>
      </w:r>
    </w:p>
  </w:footnote>
  <w:footnote w:type="continuationSeparator" w:id="0">
    <w:p w14:paraId="3A3C2C42" w14:textId="77777777" w:rsidR="006E7CDA" w:rsidRPr="008E6867" w:rsidRDefault="006E7CDA">
      <w:pPr>
        <w:spacing w:after="0" w:line="240" w:lineRule="auto"/>
      </w:pPr>
      <w:r w:rsidRPr="008E6867">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4AA9"/>
    <w:rsid w:val="00032499"/>
    <w:rsid w:val="001444A3"/>
    <w:rsid w:val="00184AA9"/>
    <w:rsid w:val="001D2D4C"/>
    <w:rsid w:val="00286BF9"/>
    <w:rsid w:val="002D4235"/>
    <w:rsid w:val="003B46F1"/>
    <w:rsid w:val="006E2C57"/>
    <w:rsid w:val="006E7CDA"/>
    <w:rsid w:val="0070463F"/>
    <w:rsid w:val="008E6867"/>
    <w:rsid w:val="009000CE"/>
    <w:rsid w:val="0097144C"/>
    <w:rsid w:val="009A1659"/>
    <w:rsid w:val="009D0E6B"/>
    <w:rsid w:val="00AD07E1"/>
    <w:rsid w:val="00AE0CAF"/>
    <w:rsid w:val="00C942C8"/>
    <w:rsid w:val="00D42BBC"/>
    <w:rsid w:val="00DA0A2F"/>
    <w:rsid w:val="00DD0ACF"/>
    <w:rsid w:val="00E708B1"/>
    <w:rsid w:val="00EB5549"/>
    <w:rsid w:val="00ED34AE"/>
    <w:rsid w:val="00EF1F30"/>
    <w:rsid w:val="00F65CEE"/>
    <w:rsid w:val="00F756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A2E6FE7"/>
  <w15:chartTrackingRefBased/>
  <w15:docId w15:val="{6C924AE6-93D1-46B9-B430-2AFAC8AFF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6BF9"/>
    <w:pPr>
      <w:spacing w:line="480" w:lineRule="auto"/>
      <w:ind w:left="720"/>
    </w:pPr>
    <w:rPr>
      <w:lang w:val="en-AU"/>
    </w:rPr>
  </w:style>
  <w:style w:type="paragraph" w:styleId="Heading1">
    <w:name w:val="heading 1"/>
    <w:basedOn w:val="Normal"/>
    <w:next w:val="Normal"/>
    <w:link w:val="Heading1Char"/>
    <w:uiPriority w:val="1"/>
    <w:qFormat/>
    <w:rsid w:val="00184AA9"/>
    <w:pPr>
      <w:keepNext/>
      <w:keepLines/>
      <w:spacing w:before="240" w:after="240"/>
      <w:ind w:left="0"/>
      <w:outlineLvl w:val="0"/>
    </w:pPr>
    <w:rPr>
      <w:rFonts w:asciiTheme="majorHAnsi" w:eastAsiaTheme="majorEastAsia" w:hAnsiTheme="majorHAnsi" w:cstheme="majorBidi"/>
      <w:b/>
      <w:color w:val="2E74B5" w:themeColor="accent1" w:themeShade="BF"/>
      <w:sz w:val="28"/>
      <w:szCs w:val="28"/>
    </w:rPr>
  </w:style>
  <w:style w:type="paragraph" w:styleId="Heading2">
    <w:name w:val="heading 2"/>
    <w:basedOn w:val="Normal"/>
    <w:next w:val="Normal"/>
    <w:link w:val="Heading2Char"/>
    <w:uiPriority w:val="1"/>
    <w:qFormat/>
    <w:rsid w:val="00184AA9"/>
    <w:pPr>
      <w:keepNext/>
      <w:keepLines/>
      <w:spacing w:after="240" w:line="360" w:lineRule="auto"/>
      <w:outlineLvl w:val="1"/>
    </w:pPr>
    <w:rPr>
      <w:rFonts w:asciiTheme="majorHAnsi" w:eastAsiaTheme="majorEastAsia" w:hAnsiTheme="majorHAnsi" w:cstheme="majorBidi"/>
      <w:color w:val="2E74B5" w:themeColor="accent1" w:themeShade="BF"/>
      <w:sz w:val="24"/>
      <w:szCs w:val="28"/>
    </w:rPr>
  </w:style>
  <w:style w:type="paragraph" w:styleId="Heading3">
    <w:name w:val="heading 3"/>
    <w:basedOn w:val="Normal"/>
    <w:next w:val="Normal"/>
    <w:link w:val="Heading3Char"/>
    <w:uiPriority w:val="1"/>
    <w:qFormat/>
    <w:pPr>
      <w:keepNext/>
      <w:keepLines/>
      <w:spacing w:after="0"/>
      <w:ind w:right="720"/>
      <w:jc w:val="right"/>
      <w:outlineLvl w:val="2"/>
    </w:pPr>
    <w:rPr>
      <w:rFonts w:asciiTheme="majorHAnsi" w:eastAsiaTheme="majorEastAsia" w:hAnsiTheme="majorHAnsi" w:cstheme="majorBidi"/>
      <w:color w:val="2E74B5"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spacing w:after="0" w:line="240" w:lineRule="auto"/>
      <w:ind w:left="0"/>
      <w:jc w:val="center"/>
    </w:pPr>
    <w:rPr>
      <w:rFonts w:asciiTheme="majorHAnsi" w:eastAsiaTheme="majorEastAsia" w:hAnsiTheme="majorHAnsi" w:cstheme="majorBidi"/>
      <w:color w:val="1F4E79" w:themeColor="accent1" w:themeShade="80"/>
      <w:spacing w:val="-10"/>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1F4E79" w:themeColor="accent1" w:themeShade="80"/>
      <w:spacing w:val="-10"/>
      <w:kern w:val="28"/>
      <w:sz w:val="56"/>
      <w:szCs w:val="56"/>
    </w:rPr>
  </w:style>
  <w:style w:type="character" w:styleId="PlaceholderText">
    <w:name w:val="Placeholder Text"/>
    <w:basedOn w:val="DefaultParagraphFont"/>
    <w:uiPriority w:val="99"/>
    <w:semiHidden/>
    <w:rPr>
      <w:color w:val="808080"/>
    </w:rPr>
  </w:style>
  <w:style w:type="character" w:customStyle="1" w:styleId="Heading1Char">
    <w:name w:val="Heading 1 Char"/>
    <w:basedOn w:val="DefaultParagraphFont"/>
    <w:link w:val="Heading1"/>
    <w:uiPriority w:val="1"/>
    <w:rsid w:val="00184AA9"/>
    <w:rPr>
      <w:rFonts w:asciiTheme="majorHAnsi" w:eastAsiaTheme="majorEastAsia" w:hAnsiTheme="majorHAnsi" w:cstheme="majorBidi"/>
      <w:b/>
      <w:color w:val="2E74B5" w:themeColor="accent1" w:themeShade="BF"/>
      <w:sz w:val="28"/>
      <w:szCs w:val="28"/>
    </w:rPr>
  </w:style>
  <w:style w:type="character" w:customStyle="1" w:styleId="Heading2Char">
    <w:name w:val="Heading 2 Char"/>
    <w:basedOn w:val="DefaultParagraphFont"/>
    <w:link w:val="Heading2"/>
    <w:uiPriority w:val="1"/>
    <w:rsid w:val="00184AA9"/>
    <w:rPr>
      <w:rFonts w:asciiTheme="majorHAnsi" w:eastAsiaTheme="majorEastAsia" w:hAnsiTheme="majorHAnsi" w:cstheme="majorBidi"/>
      <w:color w:val="2E74B5" w:themeColor="accent1" w:themeShade="BF"/>
      <w:sz w:val="24"/>
      <w:szCs w:val="28"/>
    </w:rPr>
  </w:style>
  <w:style w:type="paragraph" w:styleId="NoSpacing">
    <w:name w:val="No Spacing"/>
    <w:link w:val="NoSpacingChar"/>
    <w:uiPriority w:val="1"/>
    <w:qFormat/>
    <w:pPr>
      <w:spacing w:after="0" w:line="240" w:lineRule="auto"/>
      <w:ind w:left="720"/>
    </w:pPr>
  </w:style>
  <w:style w:type="character" w:customStyle="1" w:styleId="NoSpacingChar">
    <w:name w:val="No Spacing Char"/>
    <w:basedOn w:val="DefaultParagraphFont"/>
    <w:link w:val="NoSpacing"/>
    <w:uiPriority w:val="1"/>
  </w:style>
  <w:style w:type="character" w:customStyle="1" w:styleId="Heading3Char">
    <w:name w:val="Heading 3 Char"/>
    <w:basedOn w:val="DefaultParagraphFont"/>
    <w:link w:val="Heading3"/>
    <w:uiPriority w:val="1"/>
    <w:rPr>
      <w:rFonts w:asciiTheme="majorHAnsi" w:eastAsiaTheme="majorEastAsia" w:hAnsiTheme="majorHAnsi" w:cstheme="majorBidi"/>
      <w:color w:val="2E74B5" w:themeColor="accent1" w:themeShade="BF"/>
      <w:sz w:val="24"/>
      <w:szCs w:val="24"/>
    </w:rPr>
  </w:style>
  <w:style w:type="paragraph" w:styleId="Footer">
    <w:name w:val="footer"/>
    <w:basedOn w:val="Normal"/>
    <w:link w:val="FooterChar"/>
    <w:uiPriority w:val="2"/>
    <w:pPr>
      <w:tabs>
        <w:tab w:val="center" w:pos="4680"/>
        <w:tab w:val="right" w:pos="9360"/>
      </w:tabs>
      <w:spacing w:after="0" w:line="240" w:lineRule="auto"/>
      <w:ind w:left="0"/>
    </w:pPr>
    <w:rPr>
      <w:color w:val="2E74B5" w:themeColor="accent1" w:themeShade="BF"/>
    </w:rPr>
  </w:style>
  <w:style w:type="character" w:customStyle="1" w:styleId="FooterChar">
    <w:name w:val="Footer Char"/>
    <w:basedOn w:val="DefaultParagraphFont"/>
    <w:link w:val="Footer"/>
    <w:uiPriority w:val="2"/>
    <w:rPr>
      <w:color w:val="2E74B5" w:themeColor="accent1" w:themeShade="BF"/>
    </w:rPr>
  </w:style>
  <w:style w:type="character" w:styleId="Strong">
    <w:name w:val="Strong"/>
    <w:basedOn w:val="DefaultParagraphFont"/>
    <w:uiPriority w:val="1"/>
    <w:qFormat/>
    <w:rPr>
      <w:b/>
      <w:bCs/>
    </w:rPr>
  </w:style>
  <w:style w:type="character" w:styleId="Emphasis">
    <w:name w:val="Emphasis"/>
    <w:basedOn w:val="DefaultParagraphFont"/>
    <w:uiPriority w:val="1"/>
    <w:qFormat/>
    <w:rPr>
      <w:i/>
      <w:iCs/>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2172046\AppData\Roaming\Microsoft\Templates\Term%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D990F4C6A334C0E8DEAC84C80800F4D"/>
        <w:category>
          <w:name w:val="General"/>
          <w:gallery w:val="placeholder"/>
        </w:category>
        <w:types>
          <w:type w:val="bbPlcHdr"/>
        </w:types>
        <w:behaviors>
          <w:behavior w:val="content"/>
        </w:behaviors>
        <w:guid w:val="{6BACDBD3-A7D4-4712-A08D-E172FC3AB453}"/>
      </w:docPartPr>
      <w:docPartBody>
        <w:p w:rsidR="00854693" w:rsidRDefault="00854693">
          <w:pPr>
            <w:pStyle w:val="1D990F4C6A334C0E8DEAC84C80800F4D"/>
          </w:pPr>
          <w:r>
            <w:t>[Term Paper Title]</w:t>
          </w:r>
        </w:p>
      </w:docPartBody>
    </w:docPart>
    <w:docPart>
      <w:docPartPr>
        <w:name w:val="A18DEC0687044EE589B3BF2C1A2713C0"/>
        <w:category>
          <w:name w:val="General"/>
          <w:gallery w:val="placeholder"/>
        </w:category>
        <w:types>
          <w:type w:val="bbPlcHdr"/>
        </w:types>
        <w:behaviors>
          <w:behavior w:val="content"/>
        </w:behaviors>
        <w:guid w:val="{EF3CF87E-DF5E-4FAD-8D2B-E456A8E5AF0C}"/>
      </w:docPartPr>
      <w:docPartBody>
        <w:p w:rsidR="00854693" w:rsidRDefault="00854693">
          <w:pPr>
            <w:pStyle w:val="A18DEC0687044EE589B3BF2C1A2713C0"/>
          </w:pPr>
          <w:r>
            <w:t>[Your Name]</w:t>
          </w:r>
        </w:p>
      </w:docPartBody>
    </w:docPart>
    <w:docPart>
      <w:docPartPr>
        <w:name w:val="CCAB335EBB7D49D09A6FD43A25F22038"/>
        <w:category>
          <w:name w:val="General"/>
          <w:gallery w:val="placeholder"/>
        </w:category>
        <w:types>
          <w:type w:val="bbPlcHdr"/>
        </w:types>
        <w:behaviors>
          <w:behavior w:val="content"/>
        </w:behaviors>
        <w:guid w:val="{0D2F9C6B-E187-4411-8FEA-2C54294AC5AD}"/>
      </w:docPartPr>
      <w:docPartBody>
        <w:p w:rsidR="00854693" w:rsidRDefault="00854693">
          <w:pPr>
            <w:pStyle w:val="CCAB335EBB7D49D09A6FD43A25F22038"/>
          </w:pPr>
          <w:r>
            <w:rPr>
              <w:rStyle w:val="Heading3Char"/>
            </w:rPr>
            <w:t>[Date]</w:t>
          </w:r>
        </w:p>
      </w:docPartBody>
    </w:docPart>
    <w:docPart>
      <w:docPartPr>
        <w:name w:val="8C09BC55A5FB455B83B3DD7146A24890"/>
        <w:category>
          <w:name w:val="General"/>
          <w:gallery w:val="placeholder"/>
        </w:category>
        <w:types>
          <w:type w:val="bbPlcHdr"/>
        </w:types>
        <w:behaviors>
          <w:behavior w:val="content"/>
        </w:behaviors>
        <w:guid w:val="{EC3ABBCD-FF66-4004-AFA6-8E7B56717B62}"/>
      </w:docPartPr>
      <w:docPartBody>
        <w:p w:rsidR="00854693" w:rsidRDefault="00854693">
          <w:pPr>
            <w:pStyle w:val="8C09BC55A5FB455B83B3DD7146A24890"/>
          </w:pPr>
          <w:r>
            <w:rPr>
              <w:rStyle w:val="Heading1Char"/>
            </w:rPr>
            <w:t>Abstract</w:t>
          </w:r>
        </w:p>
      </w:docPartBody>
    </w:docPart>
    <w:docPart>
      <w:docPartPr>
        <w:name w:val="559836C371A8476EB4033E4A51528256"/>
        <w:category>
          <w:name w:val="General"/>
          <w:gallery w:val="placeholder"/>
        </w:category>
        <w:types>
          <w:type w:val="bbPlcHdr"/>
        </w:types>
        <w:behaviors>
          <w:behavior w:val="content"/>
        </w:behaviors>
        <w:guid w:val="{53814DFF-8287-4064-A274-574831F3E0A8}"/>
      </w:docPartPr>
      <w:docPartBody>
        <w:p w:rsidR="00854693" w:rsidRDefault="00854693">
          <w:pPr>
            <w:pStyle w:val="559836C371A8476EB4033E4A51528256"/>
          </w:pPr>
          <w:r>
            <w:t>Introduction</w:t>
          </w:r>
        </w:p>
      </w:docPartBody>
    </w:docPart>
    <w:docPart>
      <w:docPartPr>
        <w:name w:val="1D6CD26D88BC46519A736B8046733A77"/>
        <w:category>
          <w:name w:val="General"/>
          <w:gallery w:val="placeholder"/>
        </w:category>
        <w:types>
          <w:type w:val="bbPlcHdr"/>
        </w:types>
        <w:behaviors>
          <w:behavior w:val="content"/>
        </w:behaviors>
        <w:guid w:val="{53DEB6C9-86F9-47D1-BC52-4B122EF7D810}"/>
      </w:docPartPr>
      <w:docPartBody>
        <w:p w:rsidR="00854693" w:rsidRDefault="00854693">
          <w:pPr>
            <w:pStyle w:val="1D6CD26D88BC46519A736B8046733A77"/>
          </w:pPr>
          <w:r>
            <w:t>Results</w:t>
          </w:r>
        </w:p>
      </w:docPartBody>
    </w:docPart>
    <w:docPart>
      <w:docPartPr>
        <w:name w:val="7B2733B5EC4246209BF6AD238E0513B8"/>
        <w:category>
          <w:name w:val="General"/>
          <w:gallery w:val="placeholder"/>
        </w:category>
        <w:types>
          <w:type w:val="bbPlcHdr"/>
        </w:types>
        <w:behaviors>
          <w:behavior w:val="content"/>
        </w:behaviors>
        <w:guid w:val="{3DD62E4F-D337-478F-86AB-47AFC829A5C7}"/>
      </w:docPartPr>
      <w:docPartBody>
        <w:p w:rsidR="00854693" w:rsidRDefault="00854693">
          <w:pPr>
            <w:pStyle w:val="7B2733B5EC4246209BF6AD238E0513B8"/>
          </w:pPr>
          <w:r>
            <w:t>[</w:t>
          </w:r>
          <w:r>
            <w:rPr>
              <w:rStyle w:val="PlaceholderText"/>
            </w:rPr>
            <w:t>Title of Term Paper]</w:t>
          </w:r>
        </w:p>
      </w:docPartBody>
    </w:docPart>
    <w:docPart>
      <w:docPartPr>
        <w:name w:val="18E897290B554BC4A6B3D76AED7A6D26"/>
        <w:category>
          <w:name w:val="General"/>
          <w:gallery w:val="placeholder"/>
        </w:category>
        <w:types>
          <w:type w:val="bbPlcHdr"/>
        </w:types>
        <w:behaviors>
          <w:behavior w:val="content"/>
        </w:behaviors>
        <w:guid w:val="{63A6EF5F-F3A6-4F6A-A71A-52B6F2CEA3D8}"/>
      </w:docPartPr>
      <w:docPartBody>
        <w:p w:rsidR="00854693" w:rsidRDefault="00854693">
          <w:pPr>
            <w:pStyle w:val="18E897290B554BC4A6B3D76AED7A6D26"/>
          </w:pPr>
          <w:r>
            <w:rPr>
              <w:rStyle w:val="PlaceholderText"/>
            </w:rPr>
            <w:t>[</w:t>
          </w:r>
          <w:r>
            <w:t>Your Name</w:t>
          </w:r>
          <w:r>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693"/>
    <w:rsid w:val="000F623A"/>
    <w:rsid w:val="0015183A"/>
    <w:rsid w:val="00854693"/>
    <w:rsid w:val="00A87883"/>
    <w:rsid w:val="00F83F0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240" w:after="240" w:line="480" w:lineRule="auto"/>
      <w:outlineLvl w:val="0"/>
    </w:pPr>
    <w:rPr>
      <w:rFonts w:asciiTheme="majorHAnsi" w:eastAsiaTheme="majorEastAsia" w:hAnsiTheme="majorHAnsi" w:cstheme="majorBidi"/>
      <w:color w:val="2F5496" w:themeColor="accent1" w:themeShade="BF"/>
      <w:sz w:val="28"/>
      <w:szCs w:val="28"/>
      <w:lang w:val="en-US" w:eastAsia="en-US"/>
    </w:rPr>
  </w:style>
  <w:style w:type="paragraph" w:styleId="Heading3">
    <w:name w:val="heading 3"/>
    <w:basedOn w:val="Normal"/>
    <w:next w:val="Normal"/>
    <w:link w:val="Heading3Char"/>
    <w:uiPriority w:val="1"/>
    <w:qFormat/>
    <w:pPr>
      <w:keepNext/>
      <w:keepLines/>
      <w:spacing w:after="0" w:line="480" w:lineRule="auto"/>
      <w:ind w:left="720" w:right="720"/>
      <w:jc w:val="right"/>
      <w:outlineLvl w:val="2"/>
    </w:pPr>
    <w:rPr>
      <w:rFonts w:asciiTheme="majorHAnsi" w:eastAsiaTheme="majorEastAsia" w:hAnsiTheme="majorHAnsi" w:cstheme="majorBidi"/>
      <w:color w:val="2F5496" w:themeColor="accent1" w:themeShade="BF"/>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990F4C6A334C0E8DEAC84C80800F4D">
    <w:name w:val="1D990F4C6A334C0E8DEAC84C80800F4D"/>
  </w:style>
  <w:style w:type="paragraph" w:customStyle="1" w:styleId="A18DEC0687044EE589B3BF2C1A2713C0">
    <w:name w:val="A18DEC0687044EE589B3BF2C1A2713C0"/>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2F5496" w:themeColor="accent1" w:themeShade="BF"/>
      <w:sz w:val="24"/>
      <w:szCs w:val="24"/>
      <w:lang w:val="en-US" w:eastAsia="en-US"/>
    </w:rPr>
  </w:style>
  <w:style w:type="paragraph" w:customStyle="1" w:styleId="CCAB335EBB7D49D09A6FD43A25F22038">
    <w:name w:val="CCAB335EBB7D49D09A6FD43A25F22038"/>
  </w:style>
  <w:style w:type="character" w:customStyle="1" w:styleId="Heading1Char">
    <w:name w:val="Heading 1 Char"/>
    <w:basedOn w:val="DefaultParagraphFont"/>
    <w:link w:val="Heading1"/>
    <w:uiPriority w:val="1"/>
    <w:rPr>
      <w:rFonts w:asciiTheme="majorHAnsi" w:eastAsiaTheme="majorEastAsia" w:hAnsiTheme="majorHAnsi" w:cstheme="majorBidi"/>
      <w:color w:val="2F5496" w:themeColor="accent1" w:themeShade="BF"/>
      <w:sz w:val="28"/>
      <w:szCs w:val="28"/>
      <w:lang w:val="en-US" w:eastAsia="en-US"/>
    </w:rPr>
  </w:style>
  <w:style w:type="paragraph" w:customStyle="1" w:styleId="8C09BC55A5FB455B83B3DD7146A24890">
    <w:name w:val="8C09BC55A5FB455B83B3DD7146A24890"/>
  </w:style>
  <w:style w:type="paragraph" w:customStyle="1" w:styleId="559836C371A8476EB4033E4A51528256">
    <w:name w:val="559836C371A8476EB4033E4A51528256"/>
  </w:style>
  <w:style w:type="paragraph" w:customStyle="1" w:styleId="1D6CD26D88BC46519A736B8046733A77">
    <w:name w:val="1D6CD26D88BC46519A736B8046733A77"/>
  </w:style>
  <w:style w:type="paragraph" w:customStyle="1" w:styleId="7B2733B5EC4246209BF6AD238E0513B8">
    <w:name w:val="7B2733B5EC4246209BF6AD238E0513B8"/>
  </w:style>
  <w:style w:type="paragraph" w:customStyle="1" w:styleId="18E897290B554BC4A6B3D76AED7A6D26">
    <w:name w:val="18E897290B554BC4A6B3D76AED7A6D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rm paper">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Cambria">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panose="02040503050406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32C76E5-D8A0-438C-9BB2-28E1EDEBC93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Term paper.dotx</Template>
  <TotalTime>637</TotalTime>
  <Pages>10</Pages>
  <Words>1149</Words>
  <Characters>6552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&lt;PROJECT NAME&gt; Executive Summary</vt:lpstr>
    </vt:vector>
  </TitlesOfParts>
  <Company/>
  <LinksUpToDate>false</LinksUpToDate>
  <CharactersWithSpaces>7686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 Victoria Road Crash Data Software &gt; Executive Summary</dc:title>
  <dc:creator>s5263901 Ehkeller Hein, s5219071 Inho Kim</dc:creator>
  <cp:keywords/>
  <cp:lastModifiedBy>Ehkeller Hein</cp:lastModifiedBy>
  <cp:revision>10</cp:revision>
  <dcterms:created xsi:type="dcterms:W3CDTF">2017-08-28T03:16:00Z</dcterms:created>
  <dcterms:modified xsi:type="dcterms:W3CDTF">2023-10-06T16:05:00Z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TC040221229991</vt:lpwstr>
  </property>
</Properties>
</file>